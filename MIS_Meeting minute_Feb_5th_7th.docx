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1092" w14:textId="77777777" w:rsidR="00275260" w:rsidRPr="002C35DB" w:rsidRDefault="00774DF9" w:rsidP="00275260">
      <w:pPr>
        <w:pStyle w:val="Heading1"/>
      </w:pPr>
      <w:r>
        <w:rPr>
          <w:rFonts w:ascii="맑은 고딕" w:eastAsia="맑은 고딕" w:hAnsi="맑은 고딕" w:cs="맑은 고딕"/>
          <w:lang w:eastAsia="ko-KR"/>
        </w:rPr>
        <w:t xml:space="preserve">Software Engineering </w:t>
      </w:r>
      <w:r w:rsidR="00362ED1">
        <w:rPr>
          <w:rFonts w:ascii="맑은 고딕" w:eastAsia="맑은 고딕" w:hAnsi="맑은 고딕" w:cs="맑은 고딕" w:hint="eastAsia"/>
          <w:lang w:eastAsia="ko-KR"/>
        </w:rPr>
        <w:t>G</w:t>
      </w:r>
      <w:r w:rsidR="00362ED1">
        <w:rPr>
          <w:rFonts w:ascii="맑은 고딕" w:eastAsia="맑은 고딕" w:hAnsi="맑은 고딕" w:cs="맑은 고딕"/>
          <w:lang w:eastAsia="ko-KR"/>
        </w:rPr>
        <w:t xml:space="preserve">roup </w:t>
      </w:r>
      <w:r w:rsidR="00362ED1">
        <w:t xml:space="preserve">Project </w:t>
      </w:r>
    </w:p>
    <w:p w14:paraId="587E93CB" w14:textId="77777777" w:rsidR="00275260" w:rsidRPr="007C4C8D" w:rsidRDefault="009A0391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0B5448B2F11C489186F7B3593B010D43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0AF8BC06" w14:textId="6CAB8C92" w:rsidR="00554276" w:rsidRPr="004E227E" w:rsidRDefault="009A0391" w:rsidP="009F4E19">
      <w:pPr>
        <w:pStyle w:val="Date"/>
      </w:pPr>
      <w:sdt>
        <w:sdtPr>
          <w:alias w:val="Enter date:"/>
          <w:tag w:val="Enter date:"/>
          <w:id w:val="-657462893"/>
          <w:placeholder>
            <w:docPart w:val="F46328D44F0B42B5B6B3DA5F292C0A54"/>
          </w:placeholder>
          <w:temporary/>
          <w:showingPlcHdr/>
          <w15:appearance w15:val="hidden"/>
        </w:sdtPr>
        <w:sdtEndPr/>
        <w:sdtContent>
          <w:r w:rsidR="009F4E19" w:rsidRPr="00154F98">
            <w:t>Date</w:t>
          </w:r>
        </w:sdtContent>
      </w:sdt>
      <w:r w:rsidR="00362ED1">
        <w:t xml:space="preserve">: </w:t>
      </w:r>
      <w:r w:rsidR="00D646D4">
        <w:t>Feb</w:t>
      </w:r>
      <w:r w:rsidR="00362ED1">
        <w:t>-</w:t>
      </w:r>
      <w:r w:rsidR="00D646D4">
        <w:t>7</w:t>
      </w:r>
      <w:r w:rsidR="00362ED1" w:rsidRPr="00362ED1">
        <w:rPr>
          <w:vertAlign w:val="superscript"/>
        </w:rPr>
        <w:t>th</w:t>
      </w:r>
      <w:r w:rsidR="00362ED1">
        <w:t>, 2019</w:t>
      </w:r>
    </w:p>
    <w:p w14:paraId="0351ED87" w14:textId="0E23E180" w:rsidR="00554276" w:rsidRPr="00394EF4" w:rsidRDefault="007033ED" w:rsidP="000D445D">
      <w:pPr>
        <w:pStyle w:val="ListNumber"/>
      </w:pPr>
      <w:r>
        <w:rPr>
          <w:rFonts w:eastAsiaTheme="majorEastAsia"/>
        </w:rPr>
        <w:t>Agenda</w:t>
      </w:r>
    </w:p>
    <w:p w14:paraId="7912021F" w14:textId="038BEC5C" w:rsidR="00D50D23" w:rsidRDefault="00D646D4" w:rsidP="00D512BB">
      <w:r>
        <w:rPr>
          <w:noProof/>
        </w:rPr>
        <w:drawing>
          <wp:anchor distT="0" distB="0" distL="114300" distR="114300" simplePos="0" relativeHeight="251659264" behindDoc="0" locked="0" layoutInCell="1" allowOverlap="1" wp14:anchorId="0261657B" wp14:editId="559847FA">
            <wp:simplePos x="0" y="0"/>
            <wp:positionH relativeFrom="column">
              <wp:posOffset>3670024</wp:posOffset>
            </wp:positionH>
            <wp:positionV relativeFrom="paragraph">
              <wp:posOffset>7045</wp:posOffset>
            </wp:positionV>
            <wp:extent cx="2475230" cy="170053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3ED">
        <w:t xml:space="preserve">Regular meeting for group project: </w:t>
      </w:r>
      <w:r>
        <w:t>preparation for the 1</w:t>
      </w:r>
      <w:r w:rsidRPr="00D646D4">
        <w:rPr>
          <w:vertAlign w:val="superscript"/>
        </w:rPr>
        <w:t>st</w:t>
      </w:r>
      <w:r>
        <w:t xml:space="preserve"> iteration of project</w:t>
      </w:r>
      <w:r w:rsidR="007033ED">
        <w:t xml:space="preserve">, </w:t>
      </w:r>
      <w:sdt>
        <w:sdtPr>
          <w:alias w:val="Enter paragraph text:"/>
          <w:tag w:val="Enter paragraph text:"/>
          <w:id w:val="-1182578516"/>
          <w:placeholder>
            <w:docPart w:val="DE976830C3794DAFB7D4E5AD4DBF4916"/>
          </w:placeholder>
          <w:temporary/>
          <w:showingPlcHdr/>
          <w15:appearance w15:val="hidden"/>
        </w:sdtPr>
        <w:sdtEndPr/>
        <w:sdtContent>
          <w:r w:rsidR="00D50D23">
            <w:t>at</w:t>
          </w:r>
        </w:sdtContent>
      </w:sdt>
      <w:r w:rsidR="00D50D23">
        <w:t xml:space="preserve"> </w:t>
      </w:r>
      <w:r w:rsidR="007033ED">
        <w:t>13:</w:t>
      </w:r>
      <w:r>
        <w:t>30.</w:t>
      </w:r>
    </w:p>
    <w:p w14:paraId="42E8544D" w14:textId="77777777" w:rsidR="0015180F" w:rsidRPr="00D512BB" w:rsidRDefault="007033ED" w:rsidP="00781863">
      <w:pPr>
        <w:pStyle w:val="ListNumber"/>
      </w:pPr>
      <w:r>
        <w:rPr>
          <w:rFonts w:eastAsiaTheme="majorEastAsia"/>
        </w:rPr>
        <w:t>Attendants</w:t>
      </w:r>
    </w:p>
    <w:p w14:paraId="65F6F43F" w14:textId="77777777" w:rsidR="0015180F" w:rsidRDefault="007033ED" w:rsidP="00D512BB">
      <w:r>
        <w:t>Daniel Ahn (</w:t>
      </w:r>
      <w:proofErr w:type="spellStart"/>
      <w:r>
        <w:t>Seongku</w:t>
      </w:r>
      <w:proofErr w:type="spellEnd"/>
      <w:r>
        <w:t xml:space="preserve"> Ahn), Ankit, Twinkle</w:t>
      </w:r>
    </w:p>
    <w:p w14:paraId="4E0512C4" w14:textId="77777777" w:rsidR="00B853F9" w:rsidRDefault="00774DF9" w:rsidP="00774DF9">
      <w:pPr>
        <w:pStyle w:val="ListNumber"/>
      </w:pPr>
      <w:r>
        <w:rPr>
          <w:rFonts w:eastAsiaTheme="majorEastAsia"/>
        </w:rPr>
        <w:t>Last issues</w:t>
      </w:r>
    </w:p>
    <w:p w14:paraId="33ADC90A" w14:textId="01B1D050" w:rsidR="00164B5B" w:rsidRDefault="0093163E" w:rsidP="00164B5B">
      <w:pPr>
        <w:pStyle w:val="ListNumber2"/>
      </w:pPr>
      <w:proofErr w:type="spellStart"/>
      <w:r>
        <w:t>Github</w:t>
      </w:r>
      <w:proofErr w:type="spellEnd"/>
      <w:r>
        <w:t xml:space="preserve"> practice</w:t>
      </w:r>
      <w:r w:rsidR="00164B5B">
        <w:t>.</w:t>
      </w:r>
    </w:p>
    <w:p w14:paraId="6291BB8B" w14:textId="77777777" w:rsidR="0079565C" w:rsidRDefault="0079565C" w:rsidP="0079565C">
      <w:pPr>
        <w:pStyle w:val="ListNumber2"/>
      </w:pPr>
      <w:r>
        <w:t>Review the project</w:t>
      </w:r>
      <w:r>
        <w:br/>
        <w:t xml:space="preserve"> - how to make each component</w:t>
      </w:r>
    </w:p>
    <w:p w14:paraId="66DCB309" w14:textId="77777777" w:rsidR="00D50D23" w:rsidRDefault="009A0391" w:rsidP="00FD6CAB">
      <w:pPr>
        <w:pStyle w:val="ListNumber"/>
      </w:pPr>
      <w:sdt>
        <w:sdtPr>
          <w:alias w:val="Open issues:"/>
          <w:tag w:val="Open issues:"/>
          <w:id w:val="-297222184"/>
          <w:placeholder>
            <w:docPart w:val="45E3727CDADE48668A2AFE7503848944"/>
          </w:placeholder>
          <w:temporary/>
          <w:showingPlcHdr/>
          <w15:appearance w15:val="hidden"/>
        </w:sdtPr>
        <w:sdtEndPr/>
        <w:sdtContent>
          <w:r w:rsidR="00285B87" w:rsidRPr="00781863">
            <w:rPr>
              <w:rFonts w:eastAsiaTheme="majorEastAsia"/>
            </w:rPr>
            <w:t>Open issues</w:t>
          </w:r>
        </w:sdtContent>
      </w:sdt>
    </w:p>
    <w:p w14:paraId="4CE482B4" w14:textId="1F2A265D" w:rsidR="002C3D7E" w:rsidRDefault="0079565C" w:rsidP="00FD6CAB">
      <w:pPr>
        <w:pStyle w:val="ListNumber2"/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evelop each module for MIS: </w:t>
      </w:r>
      <w:r w:rsidR="00440DC6">
        <w:rPr>
          <w:lang w:eastAsia="ko-KR"/>
        </w:rPr>
        <w:t xml:space="preserve">Home menu, </w:t>
      </w:r>
      <w:r>
        <w:rPr>
          <w:lang w:eastAsia="ko-KR"/>
        </w:rPr>
        <w:t>Login, User registration</w:t>
      </w:r>
    </w:p>
    <w:p w14:paraId="30EA96A2" w14:textId="1E20D43F" w:rsidR="0079565C" w:rsidRDefault="0079565C" w:rsidP="00FD6CAB">
      <w:pPr>
        <w:pStyle w:val="ListNumber2"/>
      </w:pPr>
      <w:r>
        <w:rPr>
          <w:lang w:eastAsia="ko-KR"/>
        </w:rPr>
        <w:t xml:space="preserve">Understanding </w:t>
      </w:r>
      <w:r w:rsidR="00AD265A">
        <w:rPr>
          <w:lang w:eastAsia="ko-KR"/>
        </w:rPr>
        <w:t xml:space="preserve">the concept </w:t>
      </w:r>
      <w:r>
        <w:rPr>
          <w:lang w:eastAsia="ko-KR"/>
        </w:rPr>
        <w:t>of Hibernate in Spring framework</w:t>
      </w:r>
    </w:p>
    <w:p w14:paraId="655643E4" w14:textId="01D86A0D" w:rsidR="001C3D09" w:rsidRDefault="004A66DC" w:rsidP="00FD6CAB">
      <w:pPr>
        <w:pStyle w:val="ListNumber2"/>
      </w:pPr>
      <w:proofErr w:type="spellStart"/>
      <w:r>
        <w:t>Github</w:t>
      </w:r>
      <w:proofErr w:type="spellEnd"/>
      <w:r>
        <w:t xml:space="preserve"> </w:t>
      </w:r>
      <w:r w:rsidR="007531F4">
        <w:t>practice</w:t>
      </w:r>
      <w:r>
        <w:t xml:space="preserve"> </w:t>
      </w:r>
      <w:r w:rsidR="0079565C">
        <w:t>again</w:t>
      </w:r>
    </w:p>
    <w:p w14:paraId="666932E9" w14:textId="2A7B66BF" w:rsidR="0079565C" w:rsidRDefault="0079565C" w:rsidP="00FD6CAB">
      <w:pPr>
        <w:pStyle w:val="ListNumber2"/>
      </w:pPr>
      <w:r>
        <w:t>Documentation: compensated for the former discussion</w:t>
      </w:r>
      <w:r w:rsidR="00E9099C">
        <w:t xml:space="preserve"> (it happen</w:t>
      </w:r>
      <w:r w:rsidR="00585663">
        <w:t>ed</w:t>
      </w:r>
      <w:r w:rsidR="00E9099C">
        <w:t xml:space="preserve"> on-line</w:t>
      </w:r>
      <w:r w:rsidR="0068654E">
        <w:t xml:space="preserve"> from 5</w:t>
      </w:r>
      <w:r w:rsidR="0068654E" w:rsidRPr="0068654E">
        <w:rPr>
          <w:vertAlign w:val="superscript"/>
        </w:rPr>
        <w:t>th</w:t>
      </w:r>
      <w:r w:rsidR="0068654E">
        <w:t>, Feb</w:t>
      </w:r>
      <w:r w:rsidR="00E9099C">
        <w:t>)</w:t>
      </w:r>
    </w:p>
    <w:p w14:paraId="5B2188F3" w14:textId="3C1784C8" w:rsidR="009465F8" w:rsidRDefault="009465F8" w:rsidP="00FD6CAB">
      <w:pPr>
        <w:pStyle w:val="ListNumber2"/>
      </w:pPr>
      <w:r>
        <w:t>Testing and fixing the issues</w:t>
      </w:r>
      <w:bookmarkStart w:id="0" w:name="_GoBack"/>
      <w:bookmarkEnd w:id="0"/>
    </w:p>
    <w:p w14:paraId="73C79C27" w14:textId="77777777" w:rsidR="0015180F" w:rsidRPr="00B853F9" w:rsidRDefault="00774DF9" w:rsidP="00B853F9">
      <w:pPr>
        <w:pStyle w:val="ListNumber"/>
      </w:pPr>
      <w:r>
        <w:t>Next steps</w:t>
      </w:r>
    </w:p>
    <w:p w14:paraId="672DFF27" w14:textId="2F0E91EE" w:rsidR="002C3D7E" w:rsidRDefault="00725F06" w:rsidP="00725F06">
      <w:pPr>
        <w:pStyle w:val="ListNumber2"/>
      </w:pPr>
      <w:r>
        <w:t>Details of each component</w:t>
      </w:r>
      <w:r w:rsidR="0079565C">
        <w:t xml:space="preserve"> for the text iteration</w:t>
      </w:r>
    </w:p>
    <w:p w14:paraId="5D0130A0" w14:textId="6C88D350" w:rsidR="00440DC6" w:rsidRDefault="00440DC6" w:rsidP="00725F06">
      <w:pPr>
        <w:pStyle w:val="ListNumber2"/>
      </w:pPr>
      <w:r>
        <w:t xml:space="preserve">Practice and </w:t>
      </w:r>
      <w:proofErr w:type="spellStart"/>
      <w:r>
        <w:t>pracice</w:t>
      </w:r>
      <w:proofErr w:type="spellEnd"/>
    </w:p>
    <w:p w14:paraId="6AA26BB5" w14:textId="77777777" w:rsidR="0015180F" w:rsidRPr="00B853F9" w:rsidRDefault="009C0CC5" w:rsidP="00B853F9">
      <w:pPr>
        <w:pStyle w:val="ListNumber"/>
      </w:pPr>
      <w:r>
        <w:t>Submitter</w:t>
      </w:r>
    </w:p>
    <w:bookmarkStart w:id="1" w:name="_Hlk535224669"/>
    <w:p w14:paraId="740AF836" w14:textId="77777777" w:rsidR="00D512BB" w:rsidRDefault="009A0391" w:rsidP="009C0CC5">
      <w:sdt>
        <w:sdtPr>
          <w:alias w:val="Minutes submitted by:"/>
          <w:tag w:val="Minutes submitted by:"/>
          <w:id w:val="915436728"/>
          <w:placeholder>
            <w:docPart w:val="DA81B4C66C8D45AAA902991377B866D8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r w:rsidR="00362ED1">
        <w:t>Daniel Ahn (</w:t>
      </w:r>
      <w:proofErr w:type="spellStart"/>
      <w:r w:rsidR="00362ED1">
        <w:t>Seongku</w:t>
      </w:r>
      <w:proofErr w:type="spellEnd"/>
      <w:r w:rsidR="00362ED1">
        <w:t xml:space="preserve"> Ahn)</w:t>
      </w:r>
      <w:bookmarkEnd w:id="1"/>
    </w:p>
    <w:sectPr w:rsidR="00D512BB" w:rsidSect="001936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AAE86" w14:textId="77777777" w:rsidR="009A0391" w:rsidRDefault="009A0391" w:rsidP="001E7D29">
      <w:pPr>
        <w:spacing w:after="0" w:line="240" w:lineRule="auto"/>
      </w:pPr>
      <w:r>
        <w:separator/>
      </w:r>
    </w:p>
  </w:endnote>
  <w:endnote w:type="continuationSeparator" w:id="0">
    <w:p w14:paraId="44025473" w14:textId="77777777" w:rsidR="009A0391" w:rsidRDefault="009A039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7E61C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FA18D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0454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1ACEC" w14:textId="77777777" w:rsidR="009A0391" w:rsidRDefault="009A0391" w:rsidP="001E7D29">
      <w:pPr>
        <w:spacing w:after="0" w:line="240" w:lineRule="auto"/>
      </w:pPr>
      <w:r>
        <w:separator/>
      </w:r>
    </w:p>
  </w:footnote>
  <w:footnote w:type="continuationSeparator" w:id="0">
    <w:p w14:paraId="05B1E320" w14:textId="77777777" w:rsidR="009A0391" w:rsidRDefault="009A039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7549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363A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F6FE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1"/>
    <w:rsid w:val="00043691"/>
    <w:rsid w:val="0005036C"/>
    <w:rsid w:val="00057671"/>
    <w:rsid w:val="00087E22"/>
    <w:rsid w:val="000D445D"/>
    <w:rsid w:val="000F4987"/>
    <w:rsid w:val="000F65EC"/>
    <w:rsid w:val="000F78E0"/>
    <w:rsid w:val="0011573E"/>
    <w:rsid w:val="001269DE"/>
    <w:rsid w:val="00140DAE"/>
    <w:rsid w:val="0015180F"/>
    <w:rsid w:val="001603DB"/>
    <w:rsid w:val="00164B5B"/>
    <w:rsid w:val="00167053"/>
    <w:rsid w:val="001746FC"/>
    <w:rsid w:val="00174A13"/>
    <w:rsid w:val="00175F83"/>
    <w:rsid w:val="00183C15"/>
    <w:rsid w:val="00193653"/>
    <w:rsid w:val="001A0717"/>
    <w:rsid w:val="001C3D09"/>
    <w:rsid w:val="001E7D29"/>
    <w:rsid w:val="001F2A25"/>
    <w:rsid w:val="002404F5"/>
    <w:rsid w:val="00275260"/>
    <w:rsid w:val="00276FA1"/>
    <w:rsid w:val="00285B87"/>
    <w:rsid w:val="00291B4A"/>
    <w:rsid w:val="002954A9"/>
    <w:rsid w:val="002C3D7E"/>
    <w:rsid w:val="002F491C"/>
    <w:rsid w:val="0032131A"/>
    <w:rsid w:val="003310BF"/>
    <w:rsid w:val="00333DF8"/>
    <w:rsid w:val="00357641"/>
    <w:rsid w:val="00360B6E"/>
    <w:rsid w:val="00361DEE"/>
    <w:rsid w:val="00362B35"/>
    <w:rsid w:val="00362ED1"/>
    <w:rsid w:val="00394EF4"/>
    <w:rsid w:val="003B49DD"/>
    <w:rsid w:val="003B59ED"/>
    <w:rsid w:val="00410612"/>
    <w:rsid w:val="00411F8B"/>
    <w:rsid w:val="00433C41"/>
    <w:rsid w:val="00435E79"/>
    <w:rsid w:val="00440DC6"/>
    <w:rsid w:val="00450670"/>
    <w:rsid w:val="00470A70"/>
    <w:rsid w:val="004724BD"/>
    <w:rsid w:val="00477352"/>
    <w:rsid w:val="00487C51"/>
    <w:rsid w:val="00491C23"/>
    <w:rsid w:val="004A66DC"/>
    <w:rsid w:val="004B5C09"/>
    <w:rsid w:val="004C71A8"/>
    <w:rsid w:val="004E227E"/>
    <w:rsid w:val="00500DD1"/>
    <w:rsid w:val="005200E2"/>
    <w:rsid w:val="00521AE3"/>
    <w:rsid w:val="00535B54"/>
    <w:rsid w:val="00541AD9"/>
    <w:rsid w:val="00554276"/>
    <w:rsid w:val="00575CE8"/>
    <w:rsid w:val="00585663"/>
    <w:rsid w:val="005E0ED9"/>
    <w:rsid w:val="005F0AF1"/>
    <w:rsid w:val="00616B41"/>
    <w:rsid w:val="00620AE8"/>
    <w:rsid w:val="0064628C"/>
    <w:rsid w:val="00647F77"/>
    <w:rsid w:val="0065214E"/>
    <w:rsid w:val="00655EE2"/>
    <w:rsid w:val="00680296"/>
    <w:rsid w:val="00681852"/>
    <w:rsid w:val="00682A91"/>
    <w:rsid w:val="006853BC"/>
    <w:rsid w:val="0068654E"/>
    <w:rsid w:val="00687389"/>
    <w:rsid w:val="006928C1"/>
    <w:rsid w:val="006952C2"/>
    <w:rsid w:val="006F02AB"/>
    <w:rsid w:val="006F03D4"/>
    <w:rsid w:val="006F7505"/>
    <w:rsid w:val="00700B1F"/>
    <w:rsid w:val="007033ED"/>
    <w:rsid w:val="007257E9"/>
    <w:rsid w:val="00725F06"/>
    <w:rsid w:val="00744B1E"/>
    <w:rsid w:val="007531F4"/>
    <w:rsid w:val="00756D9C"/>
    <w:rsid w:val="007619BD"/>
    <w:rsid w:val="00771C24"/>
    <w:rsid w:val="007748C2"/>
    <w:rsid w:val="00774DF9"/>
    <w:rsid w:val="00781863"/>
    <w:rsid w:val="00793EDA"/>
    <w:rsid w:val="0079565C"/>
    <w:rsid w:val="007D5836"/>
    <w:rsid w:val="007F34A4"/>
    <w:rsid w:val="00815563"/>
    <w:rsid w:val="008240DA"/>
    <w:rsid w:val="00836039"/>
    <w:rsid w:val="008429E5"/>
    <w:rsid w:val="00867EA4"/>
    <w:rsid w:val="00886EA8"/>
    <w:rsid w:val="00897D88"/>
    <w:rsid w:val="008A0319"/>
    <w:rsid w:val="008D3D7C"/>
    <w:rsid w:val="008D43E9"/>
    <w:rsid w:val="008E3C0E"/>
    <w:rsid w:val="008E476B"/>
    <w:rsid w:val="00927C63"/>
    <w:rsid w:val="0093163E"/>
    <w:rsid w:val="00932F50"/>
    <w:rsid w:val="0094637B"/>
    <w:rsid w:val="009465F8"/>
    <w:rsid w:val="00955A78"/>
    <w:rsid w:val="00960F09"/>
    <w:rsid w:val="009745FD"/>
    <w:rsid w:val="009921B8"/>
    <w:rsid w:val="009A0391"/>
    <w:rsid w:val="009C0CC5"/>
    <w:rsid w:val="009D4984"/>
    <w:rsid w:val="009D6901"/>
    <w:rsid w:val="009F4E19"/>
    <w:rsid w:val="00A059EB"/>
    <w:rsid w:val="00A07662"/>
    <w:rsid w:val="00A21B71"/>
    <w:rsid w:val="00A37F9E"/>
    <w:rsid w:val="00A40085"/>
    <w:rsid w:val="00A47DF6"/>
    <w:rsid w:val="00A9231C"/>
    <w:rsid w:val="00AA2532"/>
    <w:rsid w:val="00AC267D"/>
    <w:rsid w:val="00AD265A"/>
    <w:rsid w:val="00AE1F88"/>
    <w:rsid w:val="00AE361F"/>
    <w:rsid w:val="00AE5370"/>
    <w:rsid w:val="00B247A9"/>
    <w:rsid w:val="00B25878"/>
    <w:rsid w:val="00B31BD7"/>
    <w:rsid w:val="00B32DCF"/>
    <w:rsid w:val="00B34AE5"/>
    <w:rsid w:val="00B435B5"/>
    <w:rsid w:val="00B565D8"/>
    <w:rsid w:val="00B5779A"/>
    <w:rsid w:val="00B64D24"/>
    <w:rsid w:val="00B7147D"/>
    <w:rsid w:val="00B75CFC"/>
    <w:rsid w:val="00B853F9"/>
    <w:rsid w:val="00BA3039"/>
    <w:rsid w:val="00BB018B"/>
    <w:rsid w:val="00BD1747"/>
    <w:rsid w:val="00C14973"/>
    <w:rsid w:val="00C1643D"/>
    <w:rsid w:val="00C261A9"/>
    <w:rsid w:val="00C42793"/>
    <w:rsid w:val="00C45373"/>
    <w:rsid w:val="00C601ED"/>
    <w:rsid w:val="00CA36A8"/>
    <w:rsid w:val="00CB5240"/>
    <w:rsid w:val="00CE4064"/>
    <w:rsid w:val="00CE5A5C"/>
    <w:rsid w:val="00D31AB7"/>
    <w:rsid w:val="00D50D23"/>
    <w:rsid w:val="00D512BB"/>
    <w:rsid w:val="00D5133D"/>
    <w:rsid w:val="00D646D4"/>
    <w:rsid w:val="00DA3B1A"/>
    <w:rsid w:val="00DC6078"/>
    <w:rsid w:val="00DC79AD"/>
    <w:rsid w:val="00DD2075"/>
    <w:rsid w:val="00DD3C45"/>
    <w:rsid w:val="00DF2868"/>
    <w:rsid w:val="00E20E70"/>
    <w:rsid w:val="00E557A0"/>
    <w:rsid w:val="00E753E1"/>
    <w:rsid w:val="00E9099C"/>
    <w:rsid w:val="00EE16F9"/>
    <w:rsid w:val="00EF047C"/>
    <w:rsid w:val="00EF6435"/>
    <w:rsid w:val="00F10F6B"/>
    <w:rsid w:val="00F23697"/>
    <w:rsid w:val="00F36BB7"/>
    <w:rsid w:val="00FB3809"/>
    <w:rsid w:val="00FC5385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B891E34"/>
  <w15:docId w15:val="{11F935F6-5556-40D6-B3BD-1DB1205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eeting%20minu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5448B2F11C489186F7B3593B01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DE3AE-4A39-41B1-BFA0-FC05504BA171}"/>
      </w:docPartPr>
      <w:docPartBody>
        <w:p w:rsidR="00AA3F81" w:rsidRDefault="00810188">
          <w:pPr>
            <w:pStyle w:val="0B5448B2F11C489186F7B3593B010D43"/>
          </w:pPr>
          <w:r w:rsidRPr="004B5C09">
            <w:t>Meeting Minutes</w:t>
          </w:r>
        </w:p>
      </w:docPartBody>
    </w:docPart>
    <w:docPart>
      <w:docPartPr>
        <w:name w:val="F46328D44F0B42B5B6B3DA5F292C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94B7-BAE2-4677-BD47-4BDEB8173644}"/>
      </w:docPartPr>
      <w:docPartBody>
        <w:p w:rsidR="00AA3F81" w:rsidRDefault="00810188">
          <w:pPr>
            <w:pStyle w:val="F46328D44F0B42B5B6B3DA5F292C0A54"/>
          </w:pPr>
          <w:r w:rsidRPr="00154F98">
            <w:t>Date</w:t>
          </w:r>
        </w:p>
      </w:docPartBody>
    </w:docPart>
    <w:docPart>
      <w:docPartPr>
        <w:name w:val="DE976830C3794DAFB7D4E5AD4DBF4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C2972-1FDA-4AD5-9693-8CCA43BCBC3B}"/>
      </w:docPartPr>
      <w:docPartBody>
        <w:p w:rsidR="00AA3F81" w:rsidRDefault="00810188">
          <w:pPr>
            <w:pStyle w:val="DE976830C3794DAFB7D4E5AD4DBF4916"/>
          </w:pPr>
          <w:r>
            <w:t>at</w:t>
          </w:r>
        </w:p>
      </w:docPartBody>
    </w:docPart>
    <w:docPart>
      <w:docPartPr>
        <w:name w:val="45E3727CDADE48668A2AFE750384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6869-CCD1-4896-B611-2801629177E8}"/>
      </w:docPartPr>
      <w:docPartBody>
        <w:p w:rsidR="00AA3F81" w:rsidRDefault="00810188">
          <w:pPr>
            <w:pStyle w:val="45E3727CDADE48668A2AFE7503848944"/>
          </w:pPr>
          <w:r w:rsidRPr="00781863">
            <w:rPr>
              <w:rFonts w:eastAsiaTheme="majorEastAsia"/>
            </w:rPr>
            <w:t>Open issues</w:t>
          </w:r>
        </w:p>
      </w:docPartBody>
    </w:docPart>
    <w:docPart>
      <w:docPartPr>
        <w:name w:val="DA81B4C66C8D45AAA902991377B8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E667-B3A1-485C-A65E-B9536E934D0C}"/>
      </w:docPartPr>
      <w:docPartBody>
        <w:p w:rsidR="00AA3F81" w:rsidRDefault="00810188">
          <w:pPr>
            <w:pStyle w:val="DA81B4C66C8D45AAA902991377B866D8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8"/>
    <w:rsid w:val="004932A7"/>
    <w:rsid w:val="006E35C2"/>
    <w:rsid w:val="00810188"/>
    <w:rsid w:val="0084722C"/>
    <w:rsid w:val="00AA3F81"/>
    <w:rsid w:val="00AC7EEF"/>
    <w:rsid w:val="00C01EE2"/>
    <w:rsid w:val="00C10066"/>
    <w:rsid w:val="00FA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573E61A4D481FB2D2FD195A226FD4">
    <w:name w:val="778573E61A4D481FB2D2FD195A226FD4"/>
  </w:style>
  <w:style w:type="paragraph" w:customStyle="1" w:styleId="0B5448B2F11C489186F7B3593B010D43">
    <w:name w:val="0B5448B2F11C489186F7B3593B010D43"/>
  </w:style>
  <w:style w:type="paragraph" w:customStyle="1" w:styleId="F46328D44F0B42B5B6B3DA5F292C0A54">
    <w:name w:val="F46328D44F0B42B5B6B3DA5F292C0A54"/>
  </w:style>
  <w:style w:type="paragraph" w:customStyle="1" w:styleId="BD6E383DD2B74238964A528DA9C87AF1">
    <w:name w:val="BD6E383DD2B74238964A528DA9C87AF1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4A7279AE44C147C2AC6CA7E92D4F85DA">
    <w:name w:val="4A7279AE44C147C2AC6CA7E92D4F85DA"/>
  </w:style>
  <w:style w:type="paragraph" w:customStyle="1" w:styleId="A80AB83C32AE4F2C9F488F1C0FF5488D">
    <w:name w:val="A80AB83C32AE4F2C9F488F1C0FF5488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0C760CA8B8684F2DBC54C17DD56976F6">
    <w:name w:val="0C760CA8B8684F2DBC54C17DD56976F6"/>
  </w:style>
  <w:style w:type="paragraph" w:customStyle="1" w:styleId="DE976830C3794DAFB7D4E5AD4DBF4916">
    <w:name w:val="DE976830C3794DAFB7D4E5AD4DBF4916"/>
  </w:style>
  <w:style w:type="paragraph" w:customStyle="1" w:styleId="1CE357F3A736494385D28526D4604739">
    <w:name w:val="1CE357F3A736494385D28526D4604739"/>
  </w:style>
  <w:style w:type="paragraph" w:customStyle="1" w:styleId="894FD0AEC7B042F1B2EAD59122684E10">
    <w:name w:val="894FD0AEC7B042F1B2EAD59122684E10"/>
  </w:style>
  <w:style w:type="paragraph" w:customStyle="1" w:styleId="B6637C6AE1AC4F7486E0AF7D84852172">
    <w:name w:val="B6637C6AE1AC4F7486E0AF7D84852172"/>
  </w:style>
  <w:style w:type="paragraph" w:customStyle="1" w:styleId="A31B9A4D8E9042D88A05C62C3D0EA899">
    <w:name w:val="A31B9A4D8E9042D88A05C62C3D0EA899"/>
  </w:style>
  <w:style w:type="paragraph" w:customStyle="1" w:styleId="BD4FEF10D4934429819A2E2D7D9000A7">
    <w:name w:val="BD4FEF10D4934429819A2E2D7D9000A7"/>
  </w:style>
  <w:style w:type="paragraph" w:customStyle="1" w:styleId="F95A0041F1D145689C416CEAE1281A3C">
    <w:name w:val="F95A0041F1D145689C416CEAE1281A3C"/>
  </w:style>
  <w:style w:type="paragraph" w:customStyle="1" w:styleId="C2D4020DA89943C08B5382A7411A2E02">
    <w:name w:val="C2D4020DA89943C08B5382A7411A2E02"/>
  </w:style>
  <w:style w:type="paragraph" w:customStyle="1" w:styleId="D4D2A87AAA1D46D2BA65FEB895AC69C9">
    <w:name w:val="D4D2A87AAA1D46D2BA65FEB895AC69C9"/>
  </w:style>
  <w:style w:type="paragraph" w:customStyle="1" w:styleId="6E68071B6A2447C1AE32AE621F2C66A6">
    <w:name w:val="6E68071B6A2447C1AE32AE621F2C66A6"/>
  </w:style>
  <w:style w:type="paragraph" w:customStyle="1" w:styleId="64F36D1AEE544D8097AA32CF8A140E66">
    <w:name w:val="64F36D1AEE544D8097AA32CF8A140E66"/>
  </w:style>
  <w:style w:type="paragraph" w:customStyle="1" w:styleId="77244CC9788B4CA58D58536CD11DDEB2">
    <w:name w:val="77244CC9788B4CA58D58536CD11DDEB2"/>
  </w:style>
  <w:style w:type="paragraph" w:customStyle="1" w:styleId="A856883DA6694C45822DB020228E4304">
    <w:name w:val="A856883DA6694C45822DB020228E4304"/>
  </w:style>
  <w:style w:type="paragraph" w:customStyle="1" w:styleId="45E3727CDADE48668A2AFE7503848944">
    <w:name w:val="45E3727CDADE48668A2AFE7503848944"/>
  </w:style>
  <w:style w:type="paragraph" w:customStyle="1" w:styleId="F80A4E7607C84CE5A6DE7E31D45D941E">
    <w:name w:val="F80A4E7607C84CE5A6DE7E31D45D941E"/>
  </w:style>
  <w:style w:type="paragraph" w:customStyle="1" w:styleId="F59B818F4A94404093A1743C77590A1F">
    <w:name w:val="F59B818F4A94404093A1743C77590A1F"/>
  </w:style>
  <w:style w:type="paragraph" w:customStyle="1" w:styleId="F61C34A7069C497DB51EC83C6DE7E740">
    <w:name w:val="F61C34A7069C497DB51EC83C6DE7E740"/>
  </w:style>
  <w:style w:type="paragraph" w:customStyle="1" w:styleId="765A4706C4EA4845B2750B051E460315">
    <w:name w:val="765A4706C4EA4845B2750B051E460315"/>
  </w:style>
  <w:style w:type="paragraph" w:customStyle="1" w:styleId="6F713C71B7C24E17A6295BC0C67762C1">
    <w:name w:val="6F713C71B7C24E17A6295BC0C67762C1"/>
  </w:style>
  <w:style w:type="paragraph" w:customStyle="1" w:styleId="49B865FED4BF41C2A725ED8D084EEBCD">
    <w:name w:val="49B865FED4BF41C2A725ED8D084EEBCD"/>
  </w:style>
  <w:style w:type="paragraph" w:customStyle="1" w:styleId="269095DBD732457AB53870C13C1DA728">
    <w:name w:val="269095DBD732457AB53870C13C1DA728"/>
  </w:style>
  <w:style w:type="paragraph" w:customStyle="1" w:styleId="EFEDD27B4EAC428FAFF1947D2F121D5E">
    <w:name w:val="EFEDD27B4EAC428FAFF1947D2F121D5E"/>
  </w:style>
  <w:style w:type="paragraph" w:customStyle="1" w:styleId="3F34528A11B142F48C3432933CEA47FF">
    <w:name w:val="3F34528A11B142F48C3432933CEA47FF"/>
  </w:style>
  <w:style w:type="paragraph" w:customStyle="1" w:styleId="CE3FD762AC7C47C989201868D1EA5F2F">
    <w:name w:val="CE3FD762AC7C47C989201868D1EA5F2F"/>
  </w:style>
  <w:style w:type="paragraph" w:customStyle="1" w:styleId="6DE965D07B754184A2ECE455EAFD1B93">
    <w:name w:val="6DE965D07B754184A2ECE455EAFD1B93"/>
  </w:style>
  <w:style w:type="paragraph" w:customStyle="1" w:styleId="DA81B4C66C8D45AAA902991377B866D8">
    <w:name w:val="DA81B4C66C8D45AAA902991377B866D8"/>
  </w:style>
  <w:style w:type="paragraph" w:customStyle="1" w:styleId="2790741B483E4C549E743EE1D08CC54A">
    <w:name w:val="2790741B483E4C549E743EE1D08CC54A"/>
  </w:style>
  <w:style w:type="paragraph" w:customStyle="1" w:styleId="F3297660ECA4433DB4A62E3E9C870DD8">
    <w:name w:val="F3297660ECA4433DB4A62E3E9C870DD8"/>
  </w:style>
  <w:style w:type="paragraph" w:customStyle="1" w:styleId="F9CC25E7F812487C983FEFCD7920D5BD">
    <w:name w:val="F9CC25E7F812487C983FEFCD7920D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minute.dotx</Template>
  <TotalTime>270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Ahn</dc:creator>
  <dc:description/>
  <cp:lastModifiedBy>Daniel Ahn</cp:lastModifiedBy>
  <cp:revision>53</cp:revision>
  <dcterms:created xsi:type="dcterms:W3CDTF">2019-01-14T17:49:00Z</dcterms:created>
  <dcterms:modified xsi:type="dcterms:W3CDTF">2019-02-07T23:04:00Z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