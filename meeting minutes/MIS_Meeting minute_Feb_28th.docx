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1092" w14:textId="77777777" w:rsidR="00275260" w:rsidRPr="002C35DB" w:rsidRDefault="00774DF9" w:rsidP="00275260">
      <w:pPr>
        <w:pStyle w:val="Heading1"/>
      </w:pPr>
      <w:r>
        <w:rPr>
          <w:rFonts w:ascii="맑은 고딕" w:eastAsia="맑은 고딕" w:hAnsi="맑은 고딕" w:cs="맑은 고딕"/>
          <w:lang w:eastAsia="ko-KR"/>
        </w:rPr>
        <w:t xml:space="preserve">Software Engineering </w:t>
      </w:r>
      <w:r w:rsidR="00362ED1">
        <w:rPr>
          <w:rFonts w:ascii="맑은 고딕" w:eastAsia="맑은 고딕" w:hAnsi="맑은 고딕" w:cs="맑은 고딕" w:hint="eastAsia"/>
          <w:lang w:eastAsia="ko-KR"/>
        </w:rPr>
        <w:t>G</w:t>
      </w:r>
      <w:r w:rsidR="00362ED1">
        <w:rPr>
          <w:rFonts w:ascii="맑은 고딕" w:eastAsia="맑은 고딕" w:hAnsi="맑은 고딕" w:cs="맑은 고딕"/>
          <w:lang w:eastAsia="ko-KR"/>
        </w:rPr>
        <w:t xml:space="preserve">roup </w:t>
      </w:r>
      <w:r w:rsidR="00362ED1">
        <w:t xml:space="preserve">Project </w:t>
      </w:r>
    </w:p>
    <w:p w14:paraId="587E93CB" w14:textId="77777777" w:rsidR="00275260" w:rsidRPr="007C4C8D" w:rsidRDefault="00DA4E1F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0B5448B2F11C489186F7B3593B010D43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0AF8BC06" w14:textId="3B6B3A31" w:rsidR="00554276" w:rsidRPr="004E227E" w:rsidRDefault="00DA4E1F" w:rsidP="009F4E19">
      <w:pPr>
        <w:pStyle w:val="Date"/>
      </w:pPr>
      <w:sdt>
        <w:sdtPr>
          <w:alias w:val="Enter date:"/>
          <w:tag w:val="Enter date:"/>
          <w:id w:val="-657462893"/>
          <w:placeholder>
            <w:docPart w:val="F46328D44F0B42B5B6B3DA5F292C0A54"/>
          </w:placeholder>
          <w:temporary/>
          <w:showingPlcHdr/>
          <w15:appearance w15:val="hidden"/>
        </w:sdtPr>
        <w:sdtEndPr/>
        <w:sdtContent>
          <w:r w:rsidR="009F4E19" w:rsidRPr="00154F98">
            <w:t>Date</w:t>
          </w:r>
        </w:sdtContent>
      </w:sdt>
      <w:r w:rsidR="00362ED1">
        <w:t xml:space="preserve">: </w:t>
      </w:r>
      <w:r w:rsidR="00D646D4">
        <w:t>Feb</w:t>
      </w:r>
      <w:r w:rsidR="00362ED1">
        <w:t>-</w:t>
      </w:r>
      <w:r w:rsidR="00C07E01">
        <w:t>2</w:t>
      </w:r>
      <w:r w:rsidR="006744F6">
        <w:t>8</w:t>
      </w:r>
      <w:proofErr w:type="gramStart"/>
      <w:r w:rsidR="006744F6" w:rsidRPr="006744F6">
        <w:rPr>
          <w:vertAlign w:val="superscript"/>
        </w:rPr>
        <w:t>th</w:t>
      </w:r>
      <w:r w:rsidR="006744F6">
        <w:t xml:space="preserve"> </w:t>
      </w:r>
      <w:r w:rsidR="00362ED1">
        <w:t>,</w:t>
      </w:r>
      <w:proofErr w:type="gramEnd"/>
      <w:r w:rsidR="00362ED1">
        <w:t xml:space="preserve"> 2019</w:t>
      </w:r>
    </w:p>
    <w:p w14:paraId="0351ED87" w14:textId="0E23E180" w:rsidR="00554276" w:rsidRPr="00394EF4" w:rsidRDefault="007033ED" w:rsidP="000D445D">
      <w:pPr>
        <w:pStyle w:val="ListNumber"/>
      </w:pPr>
      <w:r>
        <w:rPr>
          <w:rFonts w:eastAsiaTheme="majorEastAsia"/>
        </w:rPr>
        <w:t>Agenda</w:t>
      </w:r>
    </w:p>
    <w:p w14:paraId="7912021F" w14:textId="2D3CD1D0" w:rsidR="00D50D23" w:rsidRDefault="007033ED" w:rsidP="00D512BB">
      <w:pPr>
        <w:rPr>
          <w:lang w:eastAsia="ko-KR"/>
        </w:rPr>
      </w:pPr>
      <w:r>
        <w:t xml:space="preserve">Regular meeting for group project: </w:t>
      </w:r>
      <w:r w:rsidR="00D646D4">
        <w:t xml:space="preserve">preparation for the </w:t>
      </w:r>
      <w:r w:rsidR="00C07E01">
        <w:t>2</w:t>
      </w:r>
      <w:proofErr w:type="gramStart"/>
      <w:r w:rsidR="00C07E01" w:rsidRPr="00C07E01">
        <w:rPr>
          <w:vertAlign w:val="superscript"/>
        </w:rPr>
        <w:t>nd</w:t>
      </w:r>
      <w:r w:rsidR="00C07E01">
        <w:t xml:space="preserve"> </w:t>
      </w:r>
      <w:r w:rsidR="00D646D4">
        <w:t xml:space="preserve"> iteration</w:t>
      </w:r>
      <w:proofErr w:type="gramEnd"/>
      <w:r w:rsidR="00D646D4">
        <w:t xml:space="preserve"> of project</w:t>
      </w:r>
      <w:r w:rsidR="00C07E01">
        <w:t>: part</w:t>
      </w:r>
      <w:r w:rsidR="006744F6">
        <w:t>2</w:t>
      </w:r>
    </w:p>
    <w:p w14:paraId="42E8544D" w14:textId="77777777" w:rsidR="0015180F" w:rsidRPr="00D512BB" w:rsidRDefault="007033ED" w:rsidP="00781863">
      <w:pPr>
        <w:pStyle w:val="ListNumber"/>
      </w:pPr>
      <w:r>
        <w:rPr>
          <w:rFonts w:eastAsiaTheme="majorEastAsia"/>
        </w:rPr>
        <w:t>Attendants</w:t>
      </w:r>
    </w:p>
    <w:p w14:paraId="65F6F43F" w14:textId="77777777" w:rsidR="0015180F" w:rsidRDefault="007033ED" w:rsidP="00D512BB">
      <w:r>
        <w:t>Daniel Ahn (</w:t>
      </w:r>
      <w:proofErr w:type="spellStart"/>
      <w:r>
        <w:t>Seongku</w:t>
      </w:r>
      <w:proofErr w:type="spellEnd"/>
      <w:r>
        <w:t xml:space="preserve"> Ahn), Ankit, Twinkle</w:t>
      </w:r>
    </w:p>
    <w:p w14:paraId="4E0512C4" w14:textId="271C8042" w:rsidR="00B853F9" w:rsidRDefault="00774DF9" w:rsidP="00774DF9">
      <w:pPr>
        <w:pStyle w:val="ListNumber"/>
      </w:pPr>
      <w:r>
        <w:rPr>
          <w:rFonts w:eastAsiaTheme="majorEastAsia"/>
        </w:rPr>
        <w:t>Last issues</w:t>
      </w:r>
      <w:r w:rsidR="00B72720">
        <w:rPr>
          <w:rFonts w:eastAsiaTheme="majorEastAsia"/>
        </w:rPr>
        <w:t xml:space="preserve">: </w:t>
      </w:r>
      <w:r w:rsidR="005C5B6F" w:rsidRPr="005C5B6F">
        <w:rPr>
          <w:rFonts w:eastAsiaTheme="majorEastAsia"/>
        </w:rPr>
        <w:t>What did you accomplish since the last meeting?</w:t>
      </w:r>
    </w:p>
    <w:p w14:paraId="23D17C3A" w14:textId="5FCA6613" w:rsidR="006744F6" w:rsidRDefault="00DA5F5B" w:rsidP="006744F6">
      <w:pPr>
        <w:pStyle w:val="ListNumber2"/>
      </w:pPr>
      <w:r>
        <w:rPr>
          <w:lang w:eastAsia="ko-KR"/>
        </w:rPr>
        <w:t>Test until</w:t>
      </w:r>
      <w:r w:rsidR="006744F6">
        <w:rPr>
          <w:lang w:eastAsia="ko-KR"/>
        </w:rPr>
        <w:t xml:space="preserve"> the current progress of coding (everybody)</w:t>
      </w:r>
    </w:p>
    <w:p w14:paraId="36978A53" w14:textId="2332E99F" w:rsidR="006744F6" w:rsidRDefault="006744F6" w:rsidP="006744F6">
      <w:pPr>
        <w:pStyle w:val="ListNumber2"/>
      </w:pPr>
      <w:r>
        <w:rPr>
          <w:lang w:eastAsia="ko-KR"/>
        </w:rPr>
        <w:t>Review the progress Movie registration and list-up (CRUD)</w:t>
      </w:r>
      <w:r>
        <w:rPr>
          <w:lang w:eastAsia="ko-KR"/>
        </w:rPr>
        <w:br/>
        <w:t>(</w:t>
      </w:r>
      <w:r w:rsidR="00DA5F5B">
        <w:rPr>
          <w:lang w:eastAsia="ko-KR"/>
        </w:rPr>
        <w:t>everybody</w:t>
      </w:r>
      <w:r>
        <w:rPr>
          <w:lang w:eastAsia="ko-KR"/>
        </w:rPr>
        <w:t>)</w:t>
      </w:r>
    </w:p>
    <w:p w14:paraId="66DCB309" w14:textId="33DE45C4" w:rsidR="00D50D23" w:rsidRDefault="00DA4E1F" w:rsidP="00FD6CAB">
      <w:pPr>
        <w:pStyle w:val="ListNumber"/>
      </w:pPr>
      <w:sdt>
        <w:sdtPr>
          <w:alias w:val="Open issues:"/>
          <w:tag w:val="Open issues:"/>
          <w:id w:val="-297222184"/>
          <w:placeholder>
            <w:docPart w:val="45E3727CDADE48668A2AFE7503848944"/>
          </w:placeholder>
          <w:temporary/>
          <w:showingPlcHdr/>
          <w15:appearance w15:val="hidden"/>
        </w:sdtPr>
        <w:sdtEndPr/>
        <w:sdtContent>
          <w:r w:rsidR="00285B87" w:rsidRPr="00781863">
            <w:rPr>
              <w:rFonts w:eastAsiaTheme="majorEastAsia"/>
            </w:rPr>
            <w:t>Open issues</w:t>
          </w:r>
        </w:sdtContent>
      </w:sdt>
      <w:r w:rsidR="005C5B6F">
        <w:t>:</w:t>
      </w:r>
      <w:r w:rsidR="005C5B6F" w:rsidRPr="005C5B6F">
        <w:t xml:space="preserve"> What </w:t>
      </w:r>
      <w:r w:rsidR="005C5B6F">
        <w:t xml:space="preserve">do you have any </w:t>
      </w:r>
      <w:proofErr w:type="gramStart"/>
      <w:r w:rsidR="00CC6E1C">
        <w:t>obstacles</w:t>
      </w:r>
      <w:proofErr w:type="gramEnd"/>
      <w:r w:rsidR="00F11224">
        <w:t xml:space="preserve"> and </w:t>
      </w:r>
      <w:r w:rsidR="00F11224" w:rsidRPr="005C5B6F">
        <w:t>will you do today</w:t>
      </w:r>
      <w:r w:rsidR="005C5B6F" w:rsidRPr="005C5B6F">
        <w:t>?</w:t>
      </w:r>
      <w:r w:rsidR="005C5B6F">
        <w:t xml:space="preserve"> </w:t>
      </w:r>
    </w:p>
    <w:p w14:paraId="666932E9" w14:textId="1854BCDE" w:rsidR="0079565C" w:rsidRDefault="006744F6" w:rsidP="00FD6CAB">
      <w:pPr>
        <w:pStyle w:val="ListNumber2"/>
      </w:pPr>
      <w:r>
        <w:rPr>
          <w:rFonts w:hint="eastAsia"/>
          <w:lang w:eastAsia="ko-KR"/>
        </w:rPr>
        <w:t>S</w:t>
      </w:r>
      <w:r>
        <w:rPr>
          <w:lang w:eastAsia="ko-KR"/>
        </w:rPr>
        <w:t>imply d</w:t>
      </w:r>
      <w:r w:rsidR="00C07E01">
        <w:rPr>
          <w:lang w:eastAsia="ko-KR"/>
        </w:rPr>
        <w:t xml:space="preserve">emo and test the current progress of coding </w:t>
      </w:r>
      <w:r>
        <w:rPr>
          <w:lang w:eastAsia="ko-KR"/>
        </w:rPr>
        <w:t xml:space="preserve">again </w:t>
      </w:r>
      <w:r w:rsidR="00C07E01">
        <w:rPr>
          <w:lang w:eastAsia="ko-KR"/>
        </w:rPr>
        <w:t>(everybody)</w:t>
      </w:r>
    </w:p>
    <w:p w14:paraId="21D8D458" w14:textId="03EE5974" w:rsidR="00C07E01" w:rsidRDefault="00C07E01" w:rsidP="00FD6CAB">
      <w:pPr>
        <w:pStyle w:val="ListNumber2"/>
      </w:pPr>
      <w:r>
        <w:rPr>
          <w:lang w:eastAsia="ko-KR"/>
        </w:rPr>
        <w:t xml:space="preserve">Review </w:t>
      </w:r>
      <w:r w:rsidR="006744F6">
        <w:rPr>
          <w:lang w:eastAsia="ko-KR"/>
        </w:rPr>
        <w:t xml:space="preserve">in depth for </w:t>
      </w:r>
      <w:r>
        <w:rPr>
          <w:lang w:eastAsia="ko-KR"/>
        </w:rPr>
        <w:t>Movie registration and list-up (CRUD)</w:t>
      </w:r>
      <w:r>
        <w:rPr>
          <w:lang w:eastAsia="ko-KR"/>
        </w:rPr>
        <w:br/>
        <w:t>(Ankit for database handling, Daniel for UI</w:t>
      </w:r>
      <w:bookmarkStart w:id="0" w:name="_GoBack"/>
      <w:bookmarkEnd w:id="0"/>
      <w:r>
        <w:rPr>
          <w:lang w:eastAsia="ko-KR"/>
        </w:rPr>
        <w:t>/UX)</w:t>
      </w:r>
    </w:p>
    <w:p w14:paraId="3AE2918E" w14:textId="76661AE3" w:rsidR="006744F6" w:rsidRDefault="006744F6" w:rsidP="00FD6CAB">
      <w:pPr>
        <w:pStyle w:val="ListNumber2"/>
      </w:pPr>
      <w:r>
        <w:rPr>
          <w:lang w:eastAsia="ko-KR"/>
        </w:rPr>
        <w:t>Add renewal homepage and menu (Daniel)</w:t>
      </w:r>
    </w:p>
    <w:p w14:paraId="46227159" w14:textId="0D99C5FC" w:rsidR="006744F6" w:rsidRDefault="006744F6" w:rsidP="00FD6CAB">
      <w:pPr>
        <w:pStyle w:val="ListNumber2"/>
      </w:pPr>
      <w:r>
        <w:rPr>
          <w:lang w:eastAsia="ko-KR"/>
        </w:rPr>
        <w:t>Fixed the hibernate bug in the implementation (Daniel)</w:t>
      </w:r>
    </w:p>
    <w:p w14:paraId="73C79C27" w14:textId="5EF08D64" w:rsidR="0015180F" w:rsidRPr="00B853F9" w:rsidRDefault="00774DF9" w:rsidP="00B853F9">
      <w:pPr>
        <w:pStyle w:val="ListNumber"/>
      </w:pPr>
      <w:r>
        <w:t>Next steps</w:t>
      </w:r>
      <w:r w:rsidR="005C5B6F">
        <w:t xml:space="preserve">: </w:t>
      </w:r>
      <w:r w:rsidR="005C5B6F" w:rsidRPr="005C5B6F">
        <w:t>What are you working on until the next meeting?</w:t>
      </w:r>
    </w:p>
    <w:p w14:paraId="672DFF27" w14:textId="325A33B9" w:rsidR="002C3D7E" w:rsidRDefault="006744F6" w:rsidP="00725F06">
      <w:pPr>
        <w:pStyle w:val="ListNumber2"/>
      </w:pPr>
      <w:r>
        <w:t>Concept review of user management</w:t>
      </w:r>
      <w:r w:rsidR="00725F06">
        <w:t xml:space="preserve"> </w:t>
      </w:r>
      <w:r>
        <w:t xml:space="preserve">(all list-up) and Admin function for </w:t>
      </w:r>
      <w:r w:rsidR="00725F06">
        <w:t>each component</w:t>
      </w:r>
      <w:r w:rsidR="0079565C">
        <w:t xml:space="preserve"> for the text iteration</w:t>
      </w:r>
      <w:r w:rsidR="005C5B6F">
        <w:t xml:space="preserve"> (Ankit, Twinkle, Daniel)</w:t>
      </w:r>
    </w:p>
    <w:p w14:paraId="5D0130A0" w14:textId="0D7A1C15" w:rsidR="00440DC6" w:rsidRDefault="005C5B6F" w:rsidP="00725F06">
      <w:pPr>
        <w:pStyle w:val="ListNumber2"/>
      </w:pPr>
      <w:r>
        <w:t xml:space="preserve">Code review </w:t>
      </w:r>
      <w:r w:rsidR="006744F6">
        <w:t xml:space="preserve">and test </w:t>
      </w:r>
      <w:r>
        <w:t>for each part (Daniel)</w:t>
      </w:r>
    </w:p>
    <w:p w14:paraId="20940ED9" w14:textId="487B26B0" w:rsidR="00612783" w:rsidRDefault="00612783" w:rsidP="00725F06">
      <w:pPr>
        <w:pStyle w:val="ListNumber2"/>
      </w:pPr>
      <w:r>
        <w:t>Documentation</w:t>
      </w:r>
      <w:r w:rsidR="008B2D4E">
        <w:t xml:space="preserve"> (everybody)</w:t>
      </w:r>
    </w:p>
    <w:p w14:paraId="6AA26BB5" w14:textId="77777777" w:rsidR="0015180F" w:rsidRPr="00B853F9" w:rsidRDefault="009C0CC5" w:rsidP="00B853F9">
      <w:pPr>
        <w:pStyle w:val="ListNumber"/>
      </w:pPr>
      <w:r>
        <w:t>Submitter</w:t>
      </w:r>
    </w:p>
    <w:bookmarkStart w:id="1" w:name="_Hlk535224669"/>
    <w:p w14:paraId="740AF836" w14:textId="77777777" w:rsidR="00D512BB" w:rsidRDefault="00DA4E1F" w:rsidP="009C0CC5">
      <w:sdt>
        <w:sdtPr>
          <w:alias w:val="Minutes submitted by:"/>
          <w:tag w:val="Minutes submitted by:"/>
          <w:id w:val="915436728"/>
          <w:placeholder>
            <w:docPart w:val="DA81B4C66C8D45AAA902991377B866D8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362ED1">
        <w:t>Daniel Ahn (</w:t>
      </w:r>
      <w:proofErr w:type="spellStart"/>
      <w:r w:rsidR="00362ED1">
        <w:t>Seongku</w:t>
      </w:r>
      <w:proofErr w:type="spellEnd"/>
      <w:r w:rsidR="00362ED1">
        <w:t xml:space="preserve"> Ahn)</w:t>
      </w:r>
      <w:bookmarkEnd w:id="1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2CD80" w14:textId="77777777" w:rsidR="00DA4E1F" w:rsidRDefault="00DA4E1F" w:rsidP="001E7D29">
      <w:pPr>
        <w:spacing w:after="0" w:line="240" w:lineRule="auto"/>
      </w:pPr>
      <w:r>
        <w:separator/>
      </w:r>
    </w:p>
  </w:endnote>
  <w:endnote w:type="continuationSeparator" w:id="0">
    <w:p w14:paraId="666CDE9E" w14:textId="77777777" w:rsidR="00DA4E1F" w:rsidRDefault="00DA4E1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7E61C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A18D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F0454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1BB1D" w14:textId="77777777" w:rsidR="00DA4E1F" w:rsidRDefault="00DA4E1F" w:rsidP="001E7D29">
      <w:pPr>
        <w:spacing w:after="0" w:line="240" w:lineRule="auto"/>
      </w:pPr>
      <w:r>
        <w:separator/>
      </w:r>
    </w:p>
  </w:footnote>
  <w:footnote w:type="continuationSeparator" w:id="0">
    <w:p w14:paraId="4C05463D" w14:textId="77777777" w:rsidR="00DA4E1F" w:rsidRDefault="00DA4E1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7549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363A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F6FE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043691"/>
    <w:rsid w:val="0005036C"/>
    <w:rsid w:val="00057671"/>
    <w:rsid w:val="00087E22"/>
    <w:rsid w:val="000D445D"/>
    <w:rsid w:val="000F4987"/>
    <w:rsid w:val="000F65EC"/>
    <w:rsid w:val="000F78E0"/>
    <w:rsid w:val="0011573E"/>
    <w:rsid w:val="001269DE"/>
    <w:rsid w:val="00140DAE"/>
    <w:rsid w:val="0015180F"/>
    <w:rsid w:val="001603DB"/>
    <w:rsid w:val="00162B91"/>
    <w:rsid w:val="00164B5B"/>
    <w:rsid w:val="00167053"/>
    <w:rsid w:val="001746FC"/>
    <w:rsid w:val="00174A13"/>
    <w:rsid w:val="00175F83"/>
    <w:rsid w:val="00183C15"/>
    <w:rsid w:val="00193653"/>
    <w:rsid w:val="001A0717"/>
    <w:rsid w:val="001C3D09"/>
    <w:rsid w:val="001E7D29"/>
    <w:rsid w:val="001F2A25"/>
    <w:rsid w:val="002404F5"/>
    <w:rsid w:val="00275260"/>
    <w:rsid w:val="00276FA1"/>
    <w:rsid w:val="00285B87"/>
    <w:rsid w:val="00291B4A"/>
    <w:rsid w:val="002954A9"/>
    <w:rsid w:val="002C3D7E"/>
    <w:rsid w:val="002F491C"/>
    <w:rsid w:val="0032131A"/>
    <w:rsid w:val="003310BF"/>
    <w:rsid w:val="00333DF8"/>
    <w:rsid w:val="00357641"/>
    <w:rsid w:val="00360B6E"/>
    <w:rsid w:val="00361DEE"/>
    <w:rsid w:val="00362B35"/>
    <w:rsid w:val="00362ED1"/>
    <w:rsid w:val="00394EF4"/>
    <w:rsid w:val="003A2AFF"/>
    <w:rsid w:val="003B49DD"/>
    <w:rsid w:val="003B59ED"/>
    <w:rsid w:val="00410612"/>
    <w:rsid w:val="00411F8B"/>
    <w:rsid w:val="00433C41"/>
    <w:rsid w:val="00435E79"/>
    <w:rsid w:val="00440DC6"/>
    <w:rsid w:val="00450670"/>
    <w:rsid w:val="00470A70"/>
    <w:rsid w:val="004724BD"/>
    <w:rsid w:val="00477352"/>
    <w:rsid w:val="00487C51"/>
    <w:rsid w:val="00491C23"/>
    <w:rsid w:val="004A66DC"/>
    <w:rsid w:val="004B5C09"/>
    <w:rsid w:val="004C71A8"/>
    <w:rsid w:val="004E227E"/>
    <w:rsid w:val="00500DD1"/>
    <w:rsid w:val="005200E2"/>
    <w:rsid w:val="00521AE3"/>
    <w:rsid w:val="00535B54"/>
    <w:rsid w:val="00541AD9"/>
    <w:rsid w:val="00554276"/>
    <w:rsid w:val="00575CE8"/>
    <w:rsid w:val="00585663"/>
    <w:rsid w:val="005C5B6F"/>
    <w:rsid w:val="005E0ED9"/>
    <w:rsid w:val="005F0AF1"/>
    <w:rsid w:val="00612783"/>
    <w:rsid w:val="00616B41"/>
    <w:rsid w:val="00620AE8"/>
    <w:rsid w:val="0064628C"/>
    <w:rsid w:val="00647F77"/>
    <w:rsid w:val="0065214E"/>
    <w:rsid w:val="00655EE2"/>
    <w:rsid w:val="006744F6"/>
    <w:rsid w:val="00680296"/>
    <w:rsid w:val="00681852"/>
    <w:rsid w:val="00682A91"/>
    <w:rsid w:val="006853BC"/>
    <w:rsid w:val="0068654E"/>
    <w:rsid w:val="00687389"/>
    <w:rsid w:val="006928C1"/>
    <w:rsid w:val="006952C2"/>
    <w:rsid w:val="006F02AB"/>
    <w:rsid w:val="006F03D4"/>
    <w:rsid w:val="006F7505"/>
    <w:rsid w:val="00700B1F"/>
    <w:rsid w:val="007033ED"/>
    <w:rsid w:val="007257E9"/>
    <w:rsid w:val="00725F06"/>
    <w:rsid w:val="00744B1E"/>
    <w:rsid w:val="007531F4"/>
    <w:rsid w:val="00756D9C"/>
    <w:rsid w:val="007619BD"/>
    <w:rsid w:val="00771C24"/>
    <w:rsid w:val="007748C2"/>
    <w:rsid w:val="00774DF9"/>
    <w:rsid w:val="00781863"/>
    <w:rsid w:val="00793EDA"/>
    <w:rsid w:val="0079565C"/>
    <w:rsid w:val="007D5836"/>
    <w:rsid w:val="007F34A4"/>
    <w:rsid w:val="00815563"/>
    <w:rsid w:val="008240DA"/>
    <w:rsid w:val="00836039"/>
    <w:rsid w:val="008429E5"/>
    <w:rsid w:val="00867EA4"/>
    <w:rsid w:val="00886EA8"/>
    <w:rsid w:val="00897D88"/>
    <w:rsid w:val="008A0319"/>
    <w:rsid w:val="008B2D4E"/>
    <w:rsid w:val="008D3D7C"/>
    <w:rsid w:val="008D43E9"/>
    <w:rsid w:val="008E3C0E"/>
    <w:rsid w:val="008E476B"/>
    <w:rsid w:val="008F6E5A"/>
    <w:rsid w:val="00927C63"/>
    <w:rsid w:val="0093163E"/>
    <w:rsid w:val="00932F50"/>
    <w:rsid w:val="0094637B"/>
    <w:rsid w:val="009465F8"/>
    <w:rsid w:val="00955A78"/>
    <w:rsid w:val="00960F09"/>
    <w:rsid w:val="009745FD"/>
    <w:rsid w:val="009921B8"/>
    <w:rsid w:val="009A0391"/>
    <w:rsid w:val="009C0CC5"/>
    <w:rsid w:val="009D4984"/>
    <w:rsid w:val="009D6901"/>
    <w:rsid w:val="009F4E19"/>
    <w:rsid w:val="00A059EB"/>
    <w:rsid w:val="00A07662"/>
    <w:rsid w:val="00A21B71"/>
    <w:rsid w:val="00A37F9E"/>
    <w:rsid w:val="00A40085"/>
    <w:rsid w:val="00A47DF6"/>
    <w:rsid w:val="00A9231C"/>
    <w:rsid w:val="00AA2532"/>
    <w:rsid w:val="00AC267D"/>
    <w:rsid w:val="00AD265A"/>
    <w:rsid w:val="00AE1F88"/>
    <w:rsid w:val="00AE361F"/>
    <w:rsid w:val="00AE5370"/>
    <w:rsid w:val="00B247A9"/>
    <w:rsid w:val="00B25878"/>
    <w:rsid w:val="00B31BD7"/>
    <w:rsid w:val="00B32DCF"/>
    <w:rsid w:val="00B34AE5"/>
    <w:rsid w:val="00B435B5"/>
    <w:rsid w:val="00B565D8"/>
    <w:rsid w:val="00B5779A"/>
    <w:rsid w:val="00B64D24"/>
    <w:rsid w:val="00B7147D"/>
    <w:rsid w:val="00B72720"/>
    <w:rsid w:val="00B75CFC"/>
    <w:rsid w:val="00B853F9"/>
    <w:rsid w:val="00BA3039"/>
    <w:rsid w:val="00BB018B"/>
    <w:rsid w:val="00BD1747"/>
    <w:rsid w:val="00C07E01"/>
    <w:rsid w:val="00C14973"/>
    <w:rsid w:val="00C1643D"/>
    <w:rsid w:val="00C261A9"/>
    <w:rsid w:val="00C42793"/>
    <w:rsid w:val="00C45373"/>
    <w:rsid w:val="00C601ED"/>
    <w:rsid w:val="00CA36A8"/>
    <w:rsid w:val="00CB5240"/>
    <w:rsid w:val="00CC6E1C"/>
    <w:rsid w:val="00CE4064"/>
    <w:rsid w:val="00CE45BB"/>
    <w:rsid w:val="00CE5A5C"/>
    <w:rsid w:val="00D31AB7"/>
    <w:rsid w:val="00D50D23"/>
    <w:rsid w:val="00D512BB"/>
    <w:rsid w:val="00D5133D"/>
    <w:rsid w:val="00D646D4"/>
    <w:rsid w:val="00DA3B1A"/>
    <w:rsid w:val="00DA4E1F"/>
    <w:rsid w:val="00DA5F5B"/>
    <w:rsid w:val="00DC6078"/>
    <w:rsid w:val="00DC6226"/>
    <w:rsid w:val="00DC79AD"/>
    <w:rsid w:val="00DD2075"/>
    <w:rsid w:val="00DD3C45"/>
    <w:rsid w:val="00DF2868"/>
    <w:rsid w:val="00E20E70"/>
    <w:rsid w:val="00E557A0"/>
    <w:rsid w:val="00E74741"/>
    <w:rsid w:val="00E753E1"/>
    <w:rsid w:val="00E9099C"/>
    <w:rsid w:val="00EE16F9"/>
    <w:rsid w:val="00EF047C"/>
    <w:rsid w:val="00EF6435"/>
    <w:rsid w:val="00F10F6B"/>
    <w:rsid w:val="00F11224"/>
    <w:rsid w:val="00F23697"/>
    <w:rsid w:val="00F36BB7"/>
    <w:rsid w:val="00FB3809"/>
    <w:rsid w:val="00FC5385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B891E34"/>
  <w15:docId w15:val="{11F935F6-5556-40D6-B3BD-1DB12056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eeting%20minu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5448B2F11C489186F7B3593B010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DE3AE-4A39-41B1-BFA0-FC05504BA171}"/>
      </w:docPartPr>
      <w:docPartBody>
        <w:p w:rsidR="00AA3F81" w:rsidRDefault="00810188">
          <w:pPr>
            <w:pStyle w:val="0B5448B2F11C489186F7B3593B010D43"/>
          </w:pPr>
          <w:r w:rsidRPr="004B5C09">
            <w:t>Meeting Minutes</w:t>
          </w:r>
        </w:p>
      </w:docPartBody>
    </w:docPart>
    <w:docPart>
      <w:docPartPr>
        <w:name w:val="F46328D44F0B42B5B6B3DA5F292C0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94B7-BAE2-4677-BD47-4BDEB8173644}"/>
      </w:docPartPr>
      <w:docPartBody>
        <w:p w:rsidR="00AA3F81" w:rsidRDefault="00810188">
          <w:pPr>
            <w:pStyle w:val="F46328D44F0B42B5B6B3DA5F292C0A54"/>
          </w:pPr>
          <w:r w:rsidRPr="00154F98">
            <w:t>Date</w:t>
          </w:r>
        </w:p>
      </w:docPartBody>
    </w:docPart>
    <w:docPart>
      <w:docPartPr>
        <w:name w:val="45E3727CDADE48668A2AFE7503848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C6869-CCD1-4896-B611-2801629177E8}"/>
      </w:docPartPr>
      <w:docPartBody>
        <w:p w:rsidR="00AA3F81" w:rsidRDefault="00810188">
          <w:pPr>
            <w:pStyle w:val="45E3727CDADE48668A2AFE7503848944"/>
          </w:pPr>
          <w:r w:rsidRPr="00781863">
            <w:rPr>
              <w:rFonts w:eastAsiaTheme="majorEastAsia"/>
            </w:rPr>
            <w:t>Open issues</w:t>
          </w:r>
        </w:p>
      </w:docPartBody>
    </w:docPart>
    <w:docPart>
      <w:docPartPr>
        <w:name w:val="DA81B4C66C8D45AAA902991377B86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E667-B3A1-485C-A65E-B9536E934D0C}"/>
      </w:docPartPr>
      <w:docPartBody>
        <w:p w:rsidR="00AA3F81" w:rsidRDefault="00810188">
          <w:pPr>
            <w:pStyle w:val="DA81B4C66C8D45AAA902991377B866D8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88"/>
    <w:rsid w:val="004932A7"/>
    <w:rsid w:val="005F509B"/>
    <w:rsid w:val="006E35C2"/>
    <w:rsid w:val="00810188"/>
    <w:rsid w:val="0084722C"/>
    <w:rsid w:val="00A4510F"/>
    <w:rsid w:val="00AA3F81"/>
    <w:rsid w:val="00AC7EEF"/>
    <w:rsid w:val="00B10466"/>
    <w:rsid w:val="00C01EE2"/>
    <w:rsid w:val="00C10066"/>
    <w:rsid w:val="00FA4C9D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8573E61A4D481FB2D2FD195A226FD4">
    <w:name w:val="778573E61A4D481FB2D2FD195A226FD4"/>
  </w:style>
  <w:style w:type="paragraph" w:customStyle="1" w:styleId="0B5448B2F11C489186F7B3593B010D43">
    <w:name w:val="0B5448B2F11C489186F7B3593B010D43"/>
  </w:style>
  <w:style w:type="paragraph" w:customStyle="1" w:styleId="F46328D44F0B42B5B6B3DA5F292C0A54">
    <w:name w:val="F46328D44F0B42B5B6B3DA5F292C0A54"/>
  </w:style>
  <w:style w:type="paragraph" w:customStyle="1" w:styleId="BD6E383DD2B74238964A528DA9C87AF1">
    <w:name w:val="BD6E383DD2B74238964A528DA9C87AF1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4A7279AE44C147C2AC6CA7E92D4F85DA">
    <w:name w:val="4A7279AE44C147C2AC6CA7E92D4F85DA"/>
  </w:style>
  <w:style w:type="paragraph" w:customStyle="1" w:styleId="A80AB83C32AE4F2C9F488F1C0FF5488D">
    <w:name w:val="A80AB83C32AE4F2C9F488F1C0FF5488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0C760CA8B8684F2DBC54C17DD56976F6">
    <w:name w:val="0C760CA8B8684F2DBC54C17DD56976F6"/>
  </w:style>
  <w:style w:type="paragraph" w:customStyle="1" w:styleId="DE976830C3794DAFB7D4E5AD4DBF4916">
    <w:name w:val="DE976830C3794DAFB7D4E5AD4DBF4916"/>
  </w:style>
  <w:style w:type="paragraph" w:customStyle="1" w:styleId="1CE357F3A736494385D28526D4604739">
    <w:name w:val="1CE357F3A736494385D28526D4604739"/>
  </w:style>
  <w:style w:type="paragraph" w:customStyle="1" w:styleId="894FD0AEC7B042F1B2EAD59122684E10">
    <w:name w:val="894FD0AEC7B042F1B2EAD59122684E10"/>
  </w:style>
  <w:style w:type="paragraph" w:customStyle="1" w:styleId="B6637C6AE1AC4F7486E0AF7D84852172">
    <w:name w:val="B6637C6AE1AC4F7486E0AF7D84852172"/>
  </w:style>
  <w:style w:type="paragraph" w:customStyle="1" w:styleId="A31B9A4D8E9042D88A05C62C3D0EA899">
    <w:name w:val="A31B9A4D8E9042D88A05C62C3D0EA899"/>
  </w:style>
  <w:style w:type="paragraph" w:customStyle="1" w:styleId="BD4FEF10D4934429819A2E2D7D9000A7">
    <w:name w:val="BD4FEF10D4934429819A2E2D7D9000A7"/>
  </w:style>
  <w:style w:type="paragraph" w:customStyle="1" w:styleId="F95A0041F1D145689C416CEAE1281A3C">
    <w:name w:val="F95A0041F1D145689C416CEAE1281A3C"/>
  </w:style>
  <w:style w:type="paragraph" w:customStyle="1" w:styleId="C2D4020DA89943C08B5382A7411A2E02">
    <w:name w:val="C2D4020DA89943C08B5382A7411A2E02"/>
  </w:style>
  <w:style w:type="paragraph" w:customStyle="1" w:styleId="D4D2A87AAA1D46D2BA65FEB895AC69C9">
    <w:name w:val="D4D2A87AAA1D46D2BA65FEB895AC69C9"/>
  </w:style>
  <w:style w:type="paragraph" w:customStyle="1" w:styleId="6E68071B6A2447C1AE32AE621F2C66A6">
    <w:name w:val="6E68071B6A2447C1AE32AE621F2C66A6"/>
  </w:style>
  <w:style w:type="paragraph" w:customStyle="1" w:styleId="64F36D1AEE544D8097AA32CF8A140E66">
    <w:name w:val="64F36D1AEE544D8097AA32CF8A140E66"/>
  </w:style>
  <w:style w:type="paragraph" w:customStyle="1" w:styleId="77244CC9788B4CA58D58536CD11DDEB2">
    <w:name w:val="77244CC9788B4CA58D58536CD11DDEB2"/>
  </w:style>
  <w:style w:type="paragraph" w:customStyle="1" w:styleId="A856883DA6694C45822DB020228E4304">
    <w:name w:val="A856883DA6694C45822DB020228E4304"/>
  </w:style>
  <w:style w:type="paragraph" w:customStyle="1" w:styleId="45E3727CDADE48668A2AFE7503848944">
    <w:name w:val="45E3727CDADE48668A2AFE7503848944"/>
  </w:style>
  <w:style w:type="paragraph" w:customStyle="1" w:styleId="F80A4E7607C84CE5A6DE7E31D45D941E">
    <w:name w:val="F80A4E7607C84CE5A6DE7E31D45D941E"/>
  </w:style>
  <w:style w:type="paragraph" w:customStyle="1" w:styleId="F59B818F4A94404093A1743C77590A1F">
    <w:name w:val="F59B818F4A94404093A1743C77590A1F"/>
  </w:style>
  <w:style w:type="paragraph" w:customStyle="1" w:styleId="F61C34A7069C497DB51EC83C6DE7E740">
    <w:name w:val="F61C34A7069C497DB51EC83C6DE7E740"/>
  </w:style>
  <w:style w:type="paragraph" w:customStyle="1" w:styleId="765A4706C4EA4845B2750B051E460315">
    <w:name w:val="765A4706C4EA4845B2750B051E460315"/>
  </w:style>
  <w:style w:type="paragraph" w:customStyle="1" w:styleId="6F713C71B7C24E17A6295BC0C67762C1">
    <w:name w:val="6F713C71B7C24E17A6295BC0C67762C1"/>
  </w:style>
  <w:style w:type="paragraph" w:customStyle="1" w:styleId="49B865FED4BF41C2A725ED8D084EEBCD">
    <w:name w:val="49B865FED4BF41C2A725ED8D084EEBCD"/>
  </w:style>
  <w:style w:type="paragraph" w:customStyle="1" w:styleId="269095DBD732457AB53870C13C1DA728">
    <w:name w:val="269095DBD732457AB53870C13C1DA728"/>
  </w:style>
  <w:style w:type="paragraph" w:customStyle="1" w:styleId="EFEDD27B4EAC428FAFF1947D2F121D5E">
    <w:name w:val="EFEDD27B4EAC428FAFF1947D2F121D5E"/>
  </w:style>
  <w:style w:type="paragraph" w:customStyle="1" w:styleId="3F34528A11B142F48C3432933CEA47FF">
    <w:name w:val="3F34528A11B142F48C3432933CEA47FF"/>
  </w:style>
  <w:style w:type="paragraph" w:customStyle="1" w:styleId="CE3FD762AC7C47C989201868D1EA5F2F">
    <w:name w:val="CE3FD762AC7C47C989201868D1EA5F2F"/>
  </w:style>
  <w:style w:type="paragraph" w:customStyle="1" w:styleId="6DE965D07B754184A2ECE455EAFD1B93">
    <w:name w:val="6DE965D07B754184A2ECE455EAFD1B93"/>
  </w:style>
  <w:style w:type="paragraph" w:customStyle="1" w:styleId="DA81B4C66C8D45AAA902991377B866D8">
    <w:name w:val="DA81B4C66C8D45AAA902991377B866D8"/>
  </w:style>
  <w:style w:type="paragraph" w:customStyle="1" w:styleId="2790741B483E4C549E743EE1D08CC54A">
    <w:name w:val="2790741B483E4C549E743EE1D08CC54A"/>
  </w:style>
  <w:style w:type="paragraph" w:customStyle="1" w:styleId="F3297660ECA4433DB4A62E3E9C870DD8">
    <w:name w:val="F3297660ECA4433DB4A62E3E9C870DD8"/>
  </w:style>
  <w:style w:type="paragraph" w:customStyle="1" w:styleId="F9CC25E7F812487C983FEFCD7920D5BD">
    <w:name w:val="F9CC25E7F812487C983FEFCD7920D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minute.dotx</Template>
  <TotalTime>306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dc:description/>
  <cp:lastModifiedBy>Daniel Ahn</cp:lastModifiedBy>
  <cp:revision>63</cp:revision>
  <dcterms:created xsi:type="dcterms:W3CDTF">2019-01-14T17:49:00Z</dcterms:created>
  <dcterms:modified xsi:type="dcterms:W3CDTF">2019-03-06T23:57:00Z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