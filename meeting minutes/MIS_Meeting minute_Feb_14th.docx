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CE45BB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448FB00A" w:rsidR="00554276" w:rsidRPr="004E227E" w:rsidRDefault="00CE45BB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D646D4">
        <w:t>Feb</w:t>
      </w:r>
      <w:r w:rsidR="00362ED1">
        <w:t>-</w:t>
      </w:r>
      <w:r w:rsidR="008F6E5A">
        <w:t>14</w:t>
      </w:r>
      <w:r w:rsidR="00362ED1" w:rsidRPr="00362ED1">
        <w:rPr>
          <w:vertAlign w:val="superscript"/>
        </w:rPr>
        <w:t>th</w:t>
      </w:r>
      <w:r w:rsidR="00362ED1">
        <w:t>,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292F2236" w:rsidR="00D50D23" w:rsidRDefault="007033ED" w:rsidP="00D512BB">
      <w:pPr>
        <w:rPr>
          <w:rFonts w:hint="eastAsia"/>
          <w:lang w:eastAsia="ko-KR"/>
        </w:rPr>
      </w:pPr>
      <w:r>
        <w:t xml:space="preserve">Regular meeting for group project: </w:t>
      </w:r>
      <w:r w:rsidR="00D646D4">
        <w:t>preparation for the 1</w:t>
      </w:r>
      <w:r w:rsidR="008F6E5A">
        <w:t>.5</w:t>
      </w:r>
      <w:r w:rsidR="00D646D4" w:rsidRPr="00D646D4">
        <w:rPr>
          <w:vertAlign w:val="superscript"/>
        </w:rPr>
        <w:t>st</w:t>
      </w:r>
      <w:r w:rsidR="00D646D4">
        <w:t xml:space="preserve"> iteration of project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2E3EB025" w14:textId="514CD1F1" w:rsidR="008F6E5A" w:rsidRDefault="008F6E5A" w:rsidP="008F6E5A">
      <w:pPr>
        <w:pStyle w:val="ListNumber2"/>
      </w:pPr>
      <w:r>
        <w:rPr>
          <w:rFonts w:hint="eastAsia"/>
          <w:lang w:eastAsia="ko-KR"/>
        </w:rPr>
        <w:t>D</w:t>
      </w:r>
      <w:r>
        <w:rPr>
          <w:lang w:eastAsia="ko-KR"/>
        </w:rPr>
        <w:t>evelop each module for MIS: Home menu, Login, User registration</w:t>
      </w:r>
      <w:r>
        <w:rPr>
          <w:lang w:eastAsia="ko-KR"/>
        </w:rPr>
        <w:t xml:space="preserve"> (</w:t>
      </w:r>
      <w:r>
        <w:t>Twinkle</w:t>
      </w:r>
      <w:r>
        <w:t>, Daniel)</w:t>
      </w:r>
    </w:p>
    <w:p w14:paraId="35F852E2" w14:textId="72CA39D8" w:rsidR="008F6E5A" w:rsidRDefault="005C5B6F" w:rsidP="008F6E5A">
      <w:pPr>
        <w:pStyle w:val="ListNumber2"/>
      </w:pPr>
      <w:r>
        <w:rPr>
          <w:lang w:eastAsia="ko-KR"/>
        </w:rPr>
        <w:t>Review of u</w:t>
      </w:r>
      <w:r w:rsidR="008F6E5A">
        <w:rPr>
          <w:lang w:eastAsia="ko-KR"/>
        </w:rPr>
        <w:t>nderstanding the concept of Hibernate in Spring framework</w:t>
      </w:r>
      <w:r w:rsidR="008F6E5A">
        <w:rPr>
          <w:lang w:eastAsia="ko-KR"/>
        </w:rPr>
        <w:t xml:space="preserve"> (</w:t>
      </w:r>
      <w:r w:rsidR="008F6E5A">
        <w:t>Ankit</w:t>
      </w:r>
      <w:r w:rsidR="008F6E5A">
        <w:t xml:space="preserve"> and</w:t>
      </w:r>
      <w:r w:rsidR="008F6E5A">
        <w:t xml:space="preserve"> Twinkle</w:t>
      </w:r>
      <w:r w:rsidR="008F6E5A">
        <w:t xml:space="preserve"> by Daniel’s explanation</w:t>
      </w:r>
      <w:r w:rsidR="008F6E5A">
        <w:rPr>
          <w:lang w:eastAsia="ko-KR"/>
        </w:rPr>
        <w:t>)</w:t>
      </w:r>
    </w:p>
    <w:p w14:paraId="129080F8" w14:textId="64983FB4" w:rsidR="008F6E5A" w:rsidRDefault="008F6E5A" w:rsidP="008F6E5A">
      <w:pPr>
        <w:pStyle w:val="ListNumber2"/>
      </w:pPr>
      <w:proofErr w:type="spellStart"/>
      <w:r>
        <w:t>Github</w:t>
      </w:r>
      <w:proofErr w:type="spellEnd"/>
      <w:r>
        <w:t xml:space="preserve"> practice again</w:t>
      </w:r>
      <w:r>
        <w:t xml:space="preserve"> (everybody)</w:t>
      </w:r>
    </w:p>
    <w:p w14:paraId="354FC4E3" w14:textId="361044E0" w:rsidR="008F6E5A" w:rsidRDefault="008F6E5A" w:rsidP="008F6E5A">
      <w:pPr>
        <w:pStyle w:val="ListNumber2"/>
      </w:pPr>
      <w:r>
        <w:t>Documentation: compensated for the former discussion (</w:t>
      </w:r>
      <w:r>
        <w:t xml:space="preserve">Ankit and </w:t>
      </w:r>
      <w:r w:rsidR="005C5B6F">
        <w:t>Daniel</w:t>
      </w:r>
      <w:r>
        <w:t>)</w:t>
      </w:r>
    </w:p>
    <w:p w14:paraId="27751F85" w14:textId="692C05BE" w:rsidR="008F6E5A" w:rsidRDefault="008F6E5A" w:rsidP="008F6E5A">
      <w:pPr>
        <w:pStyle w:val="ListNumber2"/>
      </w:pPr>
      <w:r>
        <w:t xml:space="preserve">Testing and fixing the </w:t>
      </w:r>
      <w:proofErr w:type="gramStart"/>
      <w:r>
        <w:t>issues</w:t>
      </w:r>
      <w:r>
        <w:t xml:space="preserve"> </w:t>
      </w:r>
      <w:r>
        <w:t xml:space="preserve"> (</w:t>
      </w:r>
      <w:proofErr w:type="gramEnd"/>
      <w:r>
        <w:t>everybody)</w:t>
      </w:r>
    </w:p>
    <w:p w14:paraId="66DCB309" w14:textId="33DE45C4" w:rsidR="00D50D23" w:rsidRDefault="00CE45BB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</w:t>
      </w:r>
      <w:r w:rsidR="005C5B6F" w:rsidRPr="005C5B6F">
        <w:t xml:space="preserve">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4CE482B4" w14:textId="2FD059F1" w:rsidR="002C3D7E" w:rsidRDefault="0079565C" w:rsidP="00FD6CAB">
      <w:pPr>
        <w:pStyle w:val="ListNumber2"/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evelop each module for MIS: </w:t>
      </w:r>
      <w:r w:rsidR="008F6E5A">
        <w:rPr>
          <w:lang w:eastAsia="ko-KR"/>
        </w:rPr>
        <w:t xml:space="preserve">need to compensate for complete of login, user registration </w:t>
      </w:r>
      <w:r w:rsidR="008F6E5A">
        <w:rPr>
          <w:lang w:eastAsia="ko-KR"/>
        </w:rPr>
        <w:t>(</w:t>
      </w:r>
      <w:r w:rsidR="008F6E5A">
        <w:t>Twinkle, Daniel)</w:t>
      </w:r>
      <w:r w:rsidR="00DC6226">
        <w:t xml:space="preserve"> Preparation for new features like movie search and add menu (Ankit, Daniel)</w:t>
      </w:r>
    </w:p>
    <w:p w14:paraId="655643E4" w14:textId="68DD925C" w:rsidR="001C3D09" w:rsidRDefault="008F6E5A" w:rsidP="00FD6CAB">
      <w:pPr>
        <w:pStyle w:val="ListNumber2"/>
      </w:pPr>
      <w:r>
        <w:rPr>
          <w:lang w:eastAsia="ko-KR"/>
        </w:rPr>
        <w:t xml:space="preserve">Create </w:t>
      </w:r>
      <w:r>
        <w:t>issue</w:t>
      </w:r>
      <w:r w:rsidR="005C5B6F">
        <w:t>s</w:t>
      </w:r>
      <w:r>
        <w:t xml:space="preserve"> as much as we can (everybody)</w:t>
      </w:r>
    </w:p>
    <w:p w14:paraId="666932E9" w14:textId="01E6BF26" w:rsidR="0079565C" w:rsidRDefault="0079565C" w:rsidP="00FD6CAB">
      <w:pPr>
        <w:pStyle w:val="ListNumber2"/>
      </w:pPr>
      <w:r>
        <w:t xml:space="preserve">Documentation: compensated for the </w:t>
      </w:r>
      <w:r w:rsidR="00DC6226">
        <w:t>next iteration</w:t>
      </w:r>
      <w:r w:rsidR="005C5B6F">
        <w:t>#</w:t>
      </w:r>
      <w:r w:rsidR="003A2AFF">
        <w:t xml:space="preserve">1.5 and </w:t>
      </w:r>
      <w:bookmarkStart w:id="0" w:name="_GoBack"/>
      <w:bookmarkEnd w:id="0"/>
      <w:r w:rsidR="005C5B6F">
        <w:t>2</w:t>
      </w:r>
      <w:r w:rsidR="00DC6226">
        <w:t xml:space="preserve"> (</w:t>
      </w:r>
      <w:r w:rsidR="005C5B6F">
        <w:t>Daniel</w:t>
      </w:r>
      <w:r w:rsidR="00DC6226">
        <w:t>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5413893E" w:rsidR="002C3D7E" w:rsidRDefault="005C5B6F" w:rsidP="00725F06">
      <w:pPr>
        <w:pStyle w:val="ListNumber2"/>
      </w:pPr>
      <w:r>
        <w:t>Review</w:t>
      </w:r>
      <w:r w:rsidR="00725F06">
        <w:t xml:space="preserve"> of each component</w:t>
      </w:r>
      <w:r w:rsidR="0079565C">
        <w:t xml:space="preserve"> for the text iteration</w:t>
      </w:r>
      <w:r>
        <w:t xml:space="preserve"> (Ankit, Twinkle, Daniel)</w:t>
      </w:r>
    </w:p>
    <w:p w14:paraId="5D0130A0" w14:textId="0F59EB52" w:rsidR="00440DC6" w:rsidRDefault="005C5B6F" w:rsidP="00725F06">
      <w:pPr>
        <w:pStyle w:val="ListNumber2"/>
      </w:pPr>
      <w:r>
        <w:t>Code review for each part (Daniel)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CE45BB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7B3D6" w14:textId="77777777" w:rsidR="00CE45BB" w:rsidRDefault="00CE45BB" w:rsidP="001E7D29">
      <w:pPr>
        <w:spacing w:after="0" w:line="240" w:lineRule="auto"/>
      </w:pPr>
      <w:r>
        <w:separator/>
      </w:r>
    </w:p>
  </w:endnote>
  <w:endnote w:type="continuationSeparator" w:id="0">
    <w:p w14:paraId="14D4C0F3" w14:textId="77777777" w:rsidR="00CE45BB" w:rsidRDefault="00CE45B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3BC5" w14:textId="77777777" w:rsidR="00CE45BB" w:rsidRDefault="00CE45BB" w:rsidP="001E7D29">
      <w:pPr>
        <w:spacing w:after="0" w:line="240" w:lineRule="auto"/>
      </w:pPr>
      <w:r>
        <w:separator/>
      </w:r>
    </w:p>
  </w:footnote>
  <w:footnote w:type="continuationSeparator" w:id="0">
    <w:p w14:paraId="3AD8EEC4" w14:textId="77777777" w:rsidR="00CE45BB" w:rsidRDefault="00CE45B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14973"/>
    <w:rsid w:val="00C1643D"/>
    <w:rsid w:val="00C261A9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6E35C2"/>
    <w:rsid w:val="00810188"/>
    <w:rsid w:val="0084722C"/>
    <w:rsid w:val="00AA3F81"/>
    <w:rsid w:val="00AC7EEF"/>
    <w:rsid w:val="00C01EE2"/>
    <w:rsid w:val="00C10066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292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58</cp:revision>
  <dcterms:created xsi:type="dcterms:W3CDTF">2019-01-14T17:49:00Z</dcterms:created>
  <dcterms:modified xsi:type="dcterms:W3CDTF">2019-02-19T20:19:00Z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