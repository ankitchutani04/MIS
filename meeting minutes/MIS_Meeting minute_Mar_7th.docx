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Malgun Gothic" w:eastAsia="Malgun Gothic" w:hAnsi="Malgun Gothic" w:cs="Malgun Gothic"/>
          <w:lang w:eastAsia="ko-KR"/>
        </w:rPr>
        <w:t xml:space="preserve">Software Engineering </w:t>
      </w:r>
      <w:r w:rsidR="00362ED1">
        <w:rPr>
          <w:rFonts w:ascii="Malgun Gothic" w:eastAsia="Malgun Gothic" w:hAnsi="Malgun Gothic" w:cs="Malgun Gothic" w:hint="eastAsia"/>
          <w:lang w:eastAsia="ko-KR"/>
        </w:rPr>
        <w:t>G</w:t>
      </w:r>
      <w:r w:rsidR="00362ED1">
        <w:rPr>
          <w:rFonts w:ascii="Malgun Gothic" w:eastAsia="Malgun Gothic" w:hAnsi="Malgun Gothic" w:cs="Malgun Gothic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C347DF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40848C3E" w:rsidR="00554276" w:rsidRPr="004E227E" w:rsidRDefault="00C347DF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7C3068">
        <w:t>Mar-</w:t>
      </w:r>
      <w:proofErr w:type="gramStart"/>
      <w:r w:rsidR="007C3068">
        <w:t>7</w:t>
      </w:r>
      <w:r w:rsidR="007C3068" w:rsidRPr="007C3068">
        <w:rPr>
          <w:vertAlign w:val="superscript"/>
        </w:rPr>
        <w:t>th</w:t>
      </w:r>
      <w:r w:rsidR="007C3068">
        <w:t xml:space="preserve"> </w:t>
      </w:r>
      <w:r w:rsidR="006744F6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13AE0C6D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proofErr w:type="gramStart"/>
      <w:r w:rsidR="00C07E01">
        <w:t>2</w:t>
      </w:r>
      <w:r w:rsidR="00C07E01" w:rsidRPr="00C07E01">
        <w:rPr>
          <w:vertAlign w:val="superscript"/>
        </w:rPr>
        <w:t>nd</w:t>
      </w:r>
      <w:r w:rsidR="00C07E01">
        <w:t xml:space="preserve"> </w:t>
      </w:r>
      <w:r w:rsidR="00D646D4">
        <w:t xml:space="preserve"> iteration</w:t>
      </w:r>
      <w:proofErr w:type="gramEnd"/>
      <w:r w:rsidR="00D646D4">
        <w:t xml:space="preserve"> of project</w:t>
      </w:r>
      <w:r w:rsidR="00C07E01">
        <w:t>: part</w:t>
      </w:r>
      <w:r w:rsidR="007C3068">
        <w:t>3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 xml:space="preserve">Daniel </w:t>
      </w:r>
      <w:proofErr w:type="spellStart"/>
      <w:r>
        <w:t>Ahn</w:t>
      </w:r>
      <w:proofErr w:type="spellEnd"/>
      <w:r>
        <w:t xml:space="preserve"> (</w:t>
      </w:r>
      <w:proofErr w:type="spellStart"/>
      <w:r>
        <w:t>Seongku</w:t>
      </w:r>
      <w:proofErr w:type="spellEnd"/>
      <w:r>
        <w:t xml:space="preserve"> </w:t>
      </w:r>
      <w:proofErr w:type="spellStart"/>
      <w:r>
        <w:t>Ahn</w:t>
      </w:r>
      <w:proofErr w:type="spellEnd"/>
      <w:r>
        <w:t>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4639AD7B" w14:textId="5FE08221" w:rsidR="007C3068" w:rsidRDefault="007C3068" w:rsidP="007C3068">
      <w:pPr>
        <w:pStyle w:val="ListNumber2"/>
      </w:pPr>
      <w:r>
        <w:rPr>
          <w:rFonts w:hint="eastAsia"/>
          <w:lang w:eastAsia="ko-KR"/>
        </w:rPr>
        <w:t>P</w:t>
      </w:r>
      <w:r>
        <w:rPr>
          <w:lang w:eastAsia="ko-KR"/>
        </w:rPr>
        <w:t>ractice and test until the current progress of coding (everybody)</w:t>
      </w:r>
    </w:p>
    <w:p w14:paraId="2DC111CA" w14:textId="58A0FB37" w:rsidR="007C3068" w:rsidRDefault="007C3068" w:rsidP="007C3068">
      <w:pPr>
        <w:pStyle w:val="ListNumber2"/>
      </w:pPr>
      <w:r>
        <w:rPr>
          <w:lang w:eastAsia="ko-KR"/>
        </w:rPr>
        <w:t>Review in depth for Movie registration and list-up (CRUD)</w:t>
      </w:r>
      <w:r>
        <w:rPr>
          <w:lang w:eastAsia="ko-KR"/>
        </w:rPr>
        <w:br/>
        <w:t>(everybody)</w:t>
      </w:r>
    </w:p>
    <w:p w14:paraId="036EF00D" w14:textId="77777777" w:rsidR="007C3068" w:rsidRDefault="007C3068" w:rsidP="007C3068">
      <w:pPr>
        <w:pStyle w:val="ListNumber2"/>
      </w:pPr>
      <w:r>
        <w:rPr>
          <w:lang w:eastAsia="ko-KR"/>
        </w:rPr>
        <w:t>Fixed the hibernate bug in the implementation (Daniel)</w:t>
      </w:r>
    </w:p>
    <w:p w14:paraId="66DCB309" w14:textId="33DE45C4" w:rsidR="00D50D23" w:rsidRDefault="00C347DF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r w:rsidR="00CC6E1C">
        <w:t>obstacles</w:t>
      </w:r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666932E9" w14:textId="42ED0321" w:rsidR="0079565C" w:rsidRDefault="007C3068" w:rsidP="00FD6CAB">
      <w:pPr>
        <w:pStyle w:val="ListNumber2"/>
      </w:pPr>
      <w:r>
        <w:rPr>
          <w:lang w:eastAsia="ko-KR"/>
        </w:rPr>
        <w:t>D</w:t>
      </w:r>
      <w:r w:rsidR="00C07E01">
        <w:rPr>
          <w:lang w:eastAsia="ko-KR"/>
        </w:rPr>
        <w:t>emo the current progress of coding (everybody)</w:t>
      </w:r>
    </w:p>
    <w:p w14:paraId="21D8D458" w14:textId="29F29602" w:rsidR="00C07E01" w:rsidRDefault="007C3068" w:rsidP="00FD6CAB">
      <w:pPr>
        <w:pStyle w:val="ListNumber2"/>
      </w:pPr>
      <w:r>
        <w:rPr>
          <w:lang w:eastAsia="ko-KR"/>
        </w:rPr>
        <w:t>Code r</w:t>
      </w:r>
      <w:r w:rsidR="00C07E01">
        <w:rPr>
          <w:lang w:eastAsia="ko-KR"/>
        </w:rPr>
        <w:t xml:space="preserve">eview </w:t>
      </w:r>
      <w:r w:rsidR="006744F6">
        <w:rPr>
          <w:lang w:eastAsia="ko-KR"/>
        </w:rPr>
        <w:t>in depth</w:t>
      </w:r>
      <w:r>
        <w:rPr>
          <w:lang w:eastAsia="ko-KR"/>
        </w:rPr>
        <w:t xml:space="preserve"> for user list (Twinkle, Daniel)</w:t>
      </w:r>
    </w:p>
    <w:p w14:paraId="3AE2918E" w14:textId="037A5A1E" w:rsidR="006744F6" w:rsidRDefault="007C3068" w:rsidP="00FD6CAB">
      <w:pPr>
        <w:pStyle w:val="ListNumber2"/>
      </w:pPr>
      <w:r>
        <w:rPr>
          <w:lang w:eastAsia="ko-KR"/>
        </w:rPr>
        <w:t xml:space="preserve">Documentation </w:t>
      </w:r>
      <w:r w:rsidR="006744F6">
        <w:rPr>
          <w:lang w:eastAsia="ko-KR"/>
        </w:rPr>
        <w:t>(</w:t>
      </w:r>
      <w:r>
        <w:rPr>
          <w:lang w:eastAsia="ko-KR"/>
        </w:rPr>
        <w:t>everybody</w:t>
      </w:r>
      <w:r w:rsidR="006744F6">
        <w:rPr>
          <w:lang w:eastAsia="ko-KR"/>
        </w:rPr>
        <w:t>)</w:t>
      </w:r>
    </w:p>
    <w:p w14:paraId="46227159" w14:textId="51BF753F" w:rsidR="006744F6" w:rsidRDefault="006744F6" w:rsidP="00FD6CAB">
      <w:pPr>
        <w:pStyle w:val="ListNumber2"/>
      </w:pPr>
      <w:r>
        <w:rPr>
          <w:lang w:eastAsia="ko-KR"/>
        </w:rPr>
        <w:t xml:space="preserve">Fixed </w:t>
      </w:r>
      <w:r w:rsidR="007C3068">
        <w:rPr>
          <w:lang w:eastAsia="ko-KR"/>
        </w:rPr>
        <w:t>the defects (Ankit, Daniel)</w:t>
      </w:r>
    </w:p>
    <w:p w14:paraId="3901CCB3" w14:textId="28C39A8D" w:rsidR="007C3068" w:rsidRDefault="007C3068" w:rsidP="00FD6CAB">
      <w:pPr>
        <w:pStyle w:val="ListNumber2"/>
      </w:pPr>
      <w:r>
        <w:rPr>
          <w:lang w:eastAsia="ko-KR"/>
        </w:rPr>
        <w:t>Question and answer (everybody)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1F2005E8" w:rsidR="002C3D7E" w:rsidRDefault="006744F6" w:rsidP="00725F06">
      <w:pPr>
        <w:pStyle w:val="ListNumber2"/>
      </w:pPr>
      <w:r>
        <w:t xml:space="preserve">Concept review of </w:t>
      </w:r>
      <w:r w:rsidR="007C3068">
        <w:t xml:space="preserve">Admin function </w:t>
      </w:r>
      <w:r>
        <w:t>(all list-up</w:t>
      </w:r>
      <w:r w:rsidR="007C3068">
        <w:t xml:space="preserve">) and preparation for next </w:t>
      </w:r>
      <w:r w:rsidR="0079565C">
        <w:t>iteration</w:t>
      </w:r>
      <w:r w:rsidR="005C5B6F">
        <w:t xml:space="preserve"> (Ankit, Twinkle, Daniel)</w:t>
      </w:r>
    </w:p>
    <w:p w14:paraId="5D0130A0" w14:textId="07BC480A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>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  <w:bookmarkStart w:id="0" w:name="_GoBack"/>
      <w:bookmarkEnd w:id="0"/>
    </w:p>
    <w:bookmarkStart w:id="1" w:name="_Hlk535224669"/>
    <w:p w14:paraId="740AF836" w14:textId="6E7CF07C" w:rsidR="00D512BB" w:rsidRDefault="00C347DF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bookmarkEnd w:id="1"/>
      <w:proofErr w:type="spellStart"/>
      <w:r w:rsidR="007A3D98">
        <w:t>Twinklepreet</w:t>
      </w:r>
      <w:proofErr w:type="spellEnd"/>
      <w:r w:rsidR="007A3D98">
        <w:t xml:space="preserve"> Kaur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710D9" w14:textId="77777777" w:rsidR="00C347DF" w:rsidRDefault="00C347DF" w:rsidP="001E7D29">
      <w:pPr>
        <w:spacing w:after="0" w:line="240" w:lineRule="auto"/>
      </w:pPr>
      <w:r>
        <w:separator/>
      </w:r>
    </w:p>
  </w:endnote>
  <w:endnote w:type="continuationSeparator" w:id="0">
    <w:p w14:paraId="65FCF4E5" w14:textId="77777777" w:rsidR="00C347DF" w:rsidRDefault="00C347D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5E5EE" w14:textId="77777777" w:rsidR="00C347DF" w:rsidRDefault="00C347DF" w:rsidP="001E7D29">
      <w:pPr>
        <w:spacing w:after="0" w:line="240" w:lineRule="auto"/>
      </w:pPr>
      <w:r>
        <w:separator/>
      </w:r>
    </w:p>
  </w:footnote>
  <w:footnote w:type="continuationSeparator" w:id="0">
    <w:p w14:paraId="13934FA5" w14:textId="77777777" w:rsidR="00C347DF" w:rsidRDefault="00C347D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A3D98"/>
    <w:rsid w:val="007C3068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347DF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customStyle="1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88"/>
    <w:rsid w:val="004932A7"/>
    <w:rsid w:val="004B5F9E"/>
    <w:rsid w:val="005F509B"/>
    <w:rsid w:val="006E35C2"/>
    <w:rsid w:val="00810188"/>
    <w:rsid w:val="0084722C"/>
    <w:rsid w:val="00AA3F81"/>
    <w:rsid w:val="00AC7EEF"/>
    <w:rsid w:val="00B10466"/>
    <w:rsid w:val="00B11EC5"/>
    <w:rsid w:val="00C01EE2"/>
    <w:rsid w:val="00C10066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</Template>
  <TotalTime>310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Windows User</cp:lastModifiedBy>
  <cp:revision>62</cp:revision>
  <dcterms:created xsi:type="dcterms:W3CDTF">2019-01-14T17:49:00Z</dcterms:created>
  <dcterms:modified xsi:type="dcterms:W3CDTF">2019-03-07T21:18:00Z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