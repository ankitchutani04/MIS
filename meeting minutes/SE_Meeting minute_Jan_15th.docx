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1092" w14:textId="77777777" w:rsidR="00275260" w:rsidRPr="002C35DB" w:rsidRDefault="00774DF9" w:rsidP="00275260">
      <w:pPr>
        <w:pStyle w:val="Heading1"/>
      </w:pPr>
      <w:r>
        <w:rPr>
          <w:rFonts w:ascii="맑은 고딕" w:eastAsia="맑은 고딕" w:hAnsi="맑은 고딕" w:cs="맑은 고딕"/>
          <w:lang w:eastAsia="ko-KR"/>
        </w:rPr>
        <w:t xml:space="preserve">Software Engineering </w:t>
      </w:r>
      <w:r w:rsidR="00362ED1">
        <w:rPr>
          <w:rFonts w:ascii="맑은 고딕" w:eastAsia="맑은 고딕" w:hAnsi="맑은 고딕" w:cs="맑은 고딕" w:hint="eastAsia"/>
          <w:lang w:eastAsia="ko-KR"/>
        </w:rPr>
        <w:t>G</w:t>
      </w:r>
      <w:r w:rsidR="00362ED1">
        <w:rPr>
          <w:rFonts w:ascii="맑은 고딕" w:eastAsia="맑은 고딕" w:hAnsi="맑은 고딕" w:cs="맑은 고딕"/>
          <w:lang w:eastAsia="ko-KR"/>
        </w:rPr>
        <w:t xml:space="preserve">roup </w:t>
      </w:r>
      <w:r w:rsidR="00362ED1">
        <w:t xml:space="preserve">Project </w:t>
      </w:r>
    </w:p>
    <w:p w14:paraId="587E93CB" w14:textId="77777777" w:rsidR="00275260" w:rsidRPr="007C4C8D" w:rsidRDefault="004C71A8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0B5448B2F11C489186F7B3593B010D43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0AF8BC06" w14:textId="77777777" w:rsidR="00554276" w:rsidRPr="004E227E" w:rsidRDefault="004C71A8" w:rsidP="009F4E19">
      <w:pPr>
        <w:pStyle w:val="Date"/>
      </w:pPr>
      <w:sdt>
        <w:sdtPr>
          <w:alias w:val="Enter date:"/>
          <w:tag w:val="Enter date:"/>
          <w:id w:val="-657462893"/>
          <w:placeholder>
            <w:docPart w:val="F46328D44F0B42B5B6B3DA5F292C0A54"/>
          </w:placeholder>
          <w:temporary/>
          <w:showingPlcHdr/>
          <w15:appearance w15:val="hidden"/>
        </w:sdtPr>
        <w:sdtEndPr/>
        <w:sdtContent>
          <w:r w:rsidR="009F4E19" w:rsidRPr="00154F98">
            <w:t>Date</w:t>
          </w:r>
        </w:sdtContent>
      </w:sdt>
      <w:r w:rsidR="00362ED1">
        <w:t>: Jan-15</w:t>
      </w:r>
      <w:r w:rsidR="00362ED1" w:rsidRPr="00362ED1">
        <w:rPr>
          <w:vertAlign w:val="superscript"/>
        </w:rPr>
        <w:t>th</w:t>
      </w:r>
      <w:r w:rsidR="00362ED1">
        <w:t>, 2019</w:t>
      </w:r>
    </w:p>
    <w:p w14:paraId="0351ED87" w14:textId="77777777" w:rsidR="00554276" w:rsidRPr="00394EF4" w:rsidRDefault="007033ED" w:rsidP="000D445D">
      <w:pPr>
        <w:pStyle w:val="ListNumb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E11A50" wp14:editId="4DBB6214">
            <wp:simplePos x="0" y="0"/>
            <wp:positionH relativeFrom="column">
              <wp:posOffset>3465278</wp:posOffset>
            </wp:positionH>
            <wp:positionV relativeFrom="paragraph">
              <wp:posOffset>310994</wp:posOffset>
            </wp:positionV>
            <wp:extent cx="2059305" cy="1535430"/>
            <wp:effectExtent l="19050" t="19050" r="17145" b="266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1535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/>
        </w:rPr>
        <w:t>Agenda</w:t>
      </w:r>
    </w:p>
    <w:p w14:paraId="7912021F" w14:textId="77777777" w:rsidR="00D50D23" w:rsidRDefault="007033ED" w:rsidP="00D512BB">
      <w:r>
        <w:t xml:space="preserve">Regular meeting for group project: </w:t>
      </w:r>
      <w:r w:rsidR="00CB5240">
        <w:t>discussion and divide the roles</w:t>
      </w:r>
      <w:r w:rsidR="00886EA8">
        <w:t xml:space="preserve"> of </w:t>
      </w:r>
      <w:r>
        <w:t xml:space="preserve">the project proposal for CSIS 3275, Software Engineering course </w:t>
      </w:r>
      <w:sdt>
        <w:sdtPr>
          <w:alias w:val="Enter paragraph text:"/>
          <w:tag w:val="Enter paragraph text:"/>
          <w:id w:val="-1182578516"/>
          <w:placeholder>
            <w:docPart w:val="DE976830C3794DAFB7D4E5AD4DBF4916"/>
          </w:placeholder>
          <w:temporary/>
          <w:showingPlcHdr/>
          <w15:appearance w15:val="hidden"/>
        </w:sdtPr>
        <w:sdtEndPr/>
        <w:sdtContent>
          <w:r w:rsidR="00D50D23">
            <w:t>at</w:t>
          </w:r>
        </w:sdtContent>
      </w:sdt>
      <w:r w:rsidR="00D50D23">
        <w:t xml:space="preserve"> </w:t>
      </w:r>
      <w:r>
        <w:t>13:00</w:t>
      </w:r>
      <w:r w:rsidR="00D50D23" w:rsidRPr="00AE361F">
        <w:t xml:space="preserve"> </w:t>
      </w:r>
      <w:sdt>
        <w:sdtPr>
          <w:alias w:val="Enter paragraph text:"/>
          <w:tag w:val="Enter paragraph text:"/>
          <w:id w:val="1841049215"/>
          <w:placeholder>
            <w:docPart w:val="894FD0AEC7B042F1B2EAD59122684E10"/>
          </w:placeholder>
          <w:temporary/>
          <w:showingPlcHdr/>
          <w15:appearance w15:val="hidden"/>
        </w:sdtPr>
        <w:sdtEndPr/>
        <w:sdtContent>
          <w:r w:rsidR="00D50D23" w:rsidRPr="00AE361F">
            <w:t>on</w:t>
          </w:r>
        </w:sdtContent>
      </w:sdt>
      <w:r w:rsidR="00D50D23" w:rsidRPr="00AE361F">
        <w:t xml:space="preserve"> </w:t>
      </w:r>
      <w:r>
        <w:t>15th</w:t>
      </w:r>
      <w:r w:rsidR="00D50D23">
        <w:t xml:space="preserve"> </w:t>
      </w:r>
      <w:sdt>
        <w:sdtPr>
          <w:alias w:val="Enter paragraph text:"/>
          <w:tag w:val="Enter paragraph text:"/>
          <w:id w:val="2049635091"/>
          <w:placeholder>
            <w:docPart w:val="A31B9A4D8E9042D88A05C62C3D0EA899"/>
          </w:placeholder>
          <w:temporary/>
          <w:showingPlcHdr/>
          <w15:appearance w15:val="hidden"/>
        </w:sdtPr>
        <w:sdtEndPr/>
        <w:sdtContent>
          <w:r w:rsidR="00D50D23">
            <w:t>at</w:t>
          </w:r>
        </w:sdtContent>
      </w:sdt>
      <w:r w:rsidR="00D50D23" w:rsidRPr="009F4E19">
        <w:t xml:space="preserve"> </w:t>
      </w:r>
      <w:sdt>
        <w:sdtPr>
          <w:alias w:val="Enter location:"/>
          <w:tag w:val="Enter location:"/>
          <w:id w:val="-1735539689"/>
          <w:placeholder>
            <w:docPart w:val="BD4FEF10D4934429819A2E2D7D9000A7"/>
          </w:placeholder>
          <w:temporary/>
          <w:showingPlcHdr/>
          <w15:appearance w15:val="hidden"/>
        </w:sdtPr>
        <w:sdtEndPr/>
        <w:sdtContent>
          <w:r w:rsidR="00D50D23" w:rsidRPr="00C601ED">
            <w:rPr>
              <w:rStyle w:val="Emphasis"/>
            </w:rPr>
            <w:t>location</w:t>
          </w:r>
        </w:sdtContent>
      </w:sdt>
      <w:r w:rsidR="00D50D23" w:rsidRPr="00AE361F">
        <w:t>.</w:t>
      </w:r>
    </w:p>
    <w:p w14:paraId="42E8544D" w14:textId="77777777" w:rsidR="0015180F" w:rsidRPr="00D512BB" w:rsidRDefault="007033ED" w:rsidP="00781863">
      <w:pPr>
        <w:pStyle w:val="ListNumber"/>
      </w:pPr>
      <w:r>
        <w:rPr>
          <w:rFonts w:eastAsiaTheme="majorEastAsia"/>
        </w:rPr>
        <w:t>Attendants</w:t>
      </w:r>
    </w:p>
    <w:p w14:paraId="65F6F43F" w14:textId="77777777" w:rsidR="0015180F" w:rsidRDefault="007033ED" w:rsidP="00D512BB">
      <w:r>
        <w:t>Daniel Ahn (</w:t>
      </w:r>
      <w:proofErr w:type="spellStart"/>
      <w:r>
        <w:t>Seongku</w:t>
      </w:r>
      <w:proofErr w:type="spellEnd"/>
      <w:r>
        <w:t xml:space="preserve"> Ahn), Ankit, Twinkle</w:t>
      </w:r>
    </w:p>
    <w:p w14:paraId="4E0512C4" w14:textId="77777777" w:rsidR="00B853F9" w:rsidRDefault="00774DF9" w:rsidP="00774DF9">
      <w:pPr>
        <w:pStyle w:val="ListNumber"/>
      </w:pPr>
      <w:r>
        <w:rPr>
          <w:rFonts w:eastAsiaTheme="majorEastAsia"/>
        </w:rPr>
        <w:t>Last issues</w:t>
      </w:r>
    </w:p>
    <w:p w14:paraId="33ADC90A" w14:textId="77777777" w:rsidR="00164B5B" w:rsidRDefault="00164B5B" w:rsidP="00164B5B">
      <w:pPr>
        <w:pStyle w:val="ListNumber2"/>
      </w:pPr>
      <w:r>
        <w:t xml:space="preserve">Review the project proposal documents </w:t>
      </w:r>
      <w:r w:rsidR="00CE4064">
        <w:t xml:space="preserve">given </w:t>
      </w:r>
      <w:r>
        <w:t>by instructor.</w:t>
      </w:r>
    </w:p>
    <w:p w14:paraId="2D064453" w14:textId="2C62F997" w:rsidR="00433C41" w:rsidRDefault="00433C41" w:rsidP="00960F09">
      <w:pPr>
        <w:pStyle w:val="ListNumber2"/>
      </w:pPr>
      <w:r>
        <w:t xml:space="preserve">Which types of program will be implemented? </w:t>
      </w:r>
      <w:r w:rsidR="00164B5B">
        <w:br/>
      </w:r>
      <w:r>
        <w:t>Web application based on Java</w:t>
      </w:r>
      <w:r w:rsidR="002F491C">
        <w:t xml:space="preserve"> because it should </w:t>
      </w:r>
      <w:r w:rsidR="002F491C">
        <w:t>interact with 2 external components</w:t>
      </w:r>
    </w:p>
    <w:p w14:paraId="6477E6C3" w14:textId="77777777" w:rsidR="00433C41" w:rsidRDefault="00433C41" w:rsidP="00960F09">
      <w:pPr>
        <w:pStyle w:val="ListNumber2"/>
      </w:pPr>
      <w:r>
        <w:t>Brainstorming for our group project.</w:t>
      </w:r>
    </w:p>
    <w:p w14:paraId="66DCB309" w14:textId="77777777" w:rsidR="00D50D23" w:rsidRDefault="004C71A8" w:rsidP="00FD6CAB">
      <w:pPr>
        <w:pStyle w:val="ListNumber"/>
      </w:pPr>
      <w:sdt>
        <w:sdtPr>
          <w:alias w:val="Open issues:"/>
          <w:tag w:val="Open issues:"/>
          <w:id w:val="-297222184"/>
          <w:placeholder>
            <w:docPart w:val="45E3727CDADE48668A2AFE7503848944"/>
          </w:placeholder>
          <w:temporary/>
          <w:showingPlcHdr/>
          <w15:appearance w15:val="hidden"/>
        </w:sdtPr>
        <w:sdtEndPr/>
        <w:sdtContent>
          <w:r w:rsidR="00285B87" w:rsidRPr="00781863">
            <w:rPr>
              <w:rFonts w:eastAsiaTheme="majorEastAsia"/>
            </w:rPr>
            <w:t>Open issues</w:t>
          </w:r>
        </w:sdtContent>
      </w:sdt>
    </w:p>
    <w:p w14:paraId="3BCD4533" w14:textId="5F7FA371" w:rsidR="00C1643D" w:rsidRPr="002C3D7E" w:rsidRDefault="00433C41" w:rsidP="00FD6CAB">
      <w:pPr>
        <w:pStyle w:val="ListNumber2"/>
      </w:pPr>
      <w:r>
        <w:t xml:space="preserve">Prepare the project proposal: </w:t>
      </w:r>
      <w:r w:rsidR="00CA36A8">
        <w:br/>
        <w:t xml:space="preserve">1) cover page: </w:t>
      </w:r>
      <w:r>
        <w:t>problem/solution</w:t>
      </w:r>
      <w:r w:rsidR="00CA36A8">
        <w:br/>
        <w:t xml:space="preserve">2) </w:t>
      </w:r>
      <w:r>
        <w:t>scope</w:t>
      </w:r>
      <w:r w:rsidR="00087E22">
        <w:t>: role based movie information system</w:t>
      </w:r>
      <w:r w:rsidR="00CA36A8">
        <w:br/>
        <w:t>3) group dynamics</w:t>
      </w:r>
      <w:r w:rsidR="00CA36A8">
        <w:br/>
        <w:t xml:space="preserve">4) </w:t>
      </w:r>
      <w:r>
        <w:t>use cases (</w:t>
      </w:r>
      <w:r w:rsidR="00FC5385">
        <w:t xml:space="preserve">8 use cases, </w:t>
      </w:r>
      <w:r>
        <w:t>at least 4 objects)</w:t>
      </w:r>
      <w:r w:rsidR="00087E22">
        <w:t>: customer</w:t>
      </w:r>
      <w:r w:rsidR="006952C2">
        <w:t xml:space="preserve"> (2)</w:t>
      </w:r>
      <w:r w:rsidR="00087E22">
        <w:t>, DBA</w:t>
      </w:r>
      <w:r w:rsidR="006952C2">
        <w:t xml:space="preserve"> (2)</w:t>
      </w:r>
      <w:r w:rsidR="00087E22">
        <w:t>, user manager</w:t>
      </w:r>
      <w:r w:rsidR="006952C2">
        <w:t xml:space="preserve"> (2)</w:t>
      </w:r>
      <w:r w:rsidR="00087E22">
        <w:t>, administrator</w:t>
      </w:r>
      <w:r w:rsidR="002F491C">
        <w:t xml:space="preserve"> </w:t>
      </w:r>
      <w:r w:rsidR="006952C2">
        <w:t>(2)</w:t>
      </w:r>
      <w:r w:rsidR="00CA36A8">
        <w:br/>
        <w:t>5) toolset</w:t>
      </w:r>
      <w:r w:rsidR="00087E22">
        <w:t>:</w:t>
      </w:r>
      <w:r w:rsidR="00575CE8">
        <w:t xml:space="preserve"> JS, </w:t>
      </w:r>
      <w:r w:rsidR="00087E22">
        <w:t xml:space="preserve"> Java, Spring, MySQL</w:t>
      </w:r>
      <w:r w:rsidR="00EE16F9">
        <w:t xml:space="preserve"> + Git, </w:t>
      </w:r>
      <w:r w:rsidR="00183C15">
        <w:t xml:space="preserve">Hibernate, </w:t>
      </w:r>
      <w:r w:rsidR="00EE16F9">
        <w:t xml:space="preserve">Junit, Selenium, Jenkins </w:t>
      </w:r>
      <w:r w:rsidR="00CA36A8">
        <w:br/>
        <w:t>6) schedule</w:t>
      </w:r>
      <w:r w:rsidR="00CA36A8">
        <w:br/>
        <w:t>7) meeting minutes</w:t>
      </w:r>
    </w:p>
    <w:p w14:paraId="4CE482B4" w14:textId="0643665F" w:rsidR="002C3D7E" w:rsidRDefault="00433C41" w:rsidP="00FD6CAB">
      <w:pPr>
        <w:pStyle w:val="ListNumber2"/>
      </w:pPr>
      <w:r>
        <w:t>R&amp;R</w:t>
      </w:r>
      <w:r w:rsidRPr="00433C41">
        <w:t xml:space="preserve"> (Role and Responsibilities)</w:t>
      </w:r>
      <w:r w:rsidR="00D5133D">
        <w:t xml:space="preserve">: </w:t>
      </w:r>
      <w:r w:rsidR="00681852">
        <w:br/>
      </w:r>
      <w:r w:rsidR="00647F77">
        <w:t xml:space="preserve">1) </w:t>
      </w:r>
      <w:r w:rsidR="00681852">
        <w:t>overall project scheduling</w:t>
      </w:r>
      <w:r w:rsidR="00EF047C">
        <w:t xml:space="preserve"> and management</w:t>
      </w:r>
      <w:r w:rsidR="00B34AE5">
        <w:t xml:space="preserve">: </w:t>
      </w:r>
      <w:r w:rsidR="002954A9">
        <w:br/>
        <w:t xml:space="preserve">     </w:t>
      </w:r>
      <w:bookmarkStart w:id="0" w:name="_GoBack"/>
      <w:bookmarkEnd w:id="0"/>
      <w:r w:rsidR="00B34AE5">
        <w:t xml:space="preserve">leader (Daniel), DBA (Ankit), </w:t>
      </w:r>
      <w:r w:rsidR="008D3D7C">
        <w:t>user management</w:t>
      </w:r>
      <w:r w:rsidR="00435E79">
        <w:t xml:space="preserve"> </w:t>
      </w:r>
      <w:r w:rsidR="008D3D7C">
        <w:t>(Twinkle)</w:t>
      </w:r>
      <w:r w:rsidR="00836039">
        <w:br/>
        <w:t>2</w:t>
      </w:r>
      <w:r w:rsidR="00836039">
        <w:t>) documentation and printing</w:t>
      </w:r>
      <w:r w:rsidR="00C45373">
        <w:t xml:space="preserve"> (everybody)</w:t>
      </w:r>
      <w:r w:rsidR="00836039">
        <w:br/>
      </w:r>
      <w:r w:rsidR="00836039">
        <w:lastRenderedPageBreak/>
        <w:t>3</w:t>
      </w:r>
      <w:r w:rsidR="00836039">
        <w:t xml:space="preserve">) </w:t>
      </w:r>
      <w:r w:rsidR="006F7505">
        <w:t xml:space="preserve">reservation room and </w:t>
      </w:r>
      <w:r w:rsidR="00836039">
        <w:t>meeting minutes</w:t>
      </w:r>
      <w:r w:rsidR="00C45373">
        <w:t xml:space="preserve"> (everybody)</w:t>
      </w:r>
      <w:r w:rsidR="00681852">
        <w:br/>
      </w:r>
      <w:r w:rsidR="00836039">
        <w:t>4</w:t>
      </w:r>
      <w:r w:rsidR="00647F77">
        <w:t xml:space="preserve">) </w:t>
      </w:r>
      <w:r w:rsidR="005F0AF1">
        <w:t xml:space="preserve">development of </w:t>
      </w:r>
      <w:r w:rsidR="00D5133D">
        <w:t>components</w:t>
      </w:r>
      <w:r w:rsidR="00647F77">
        <w:t xml:space="preserve">: </w:t>
      </w:r>
      <w:r w:rsidR="002954A9">
        <w:br/>
        <w:t xml:space="preserve"> - framework, menu, basic design (Daniel)</w:t>
      </w:r>
      <w:r w:rsidR="00647F77">
        <w:br/>
        <w:t xml:space="preserve"> - login/user registration</w:t>
      </w:r>
      <w:r w:rsidR="008D3D7C">
        <w:t xml:space="preserve"> (Twinkle)</w:t>
      </w:r>
      <w:r w:rsidR="00647F77">
        <w:br/>
        <w:t xml:space="preserve"> - update movies</w:t>
      </w:r>
      <w:r w:rsidR="0005036C">
        <w:t>: movie data</w:t>
      </w:r>
      <w:r w:rsidR="003B49DD">
        <w:t xml:space="preserve"> </w:t>
      </w:r>
      <w:r w:rsidR="003B59ED">
        <w:t xml:space="preserve">with </w:t>
      </w:r>
      <w:r w:rsidR="003B49DD">
        <w:t>SQL</w:t>
      </w:r>
      <w:r w:rsidR="008D3D7C">
        <w:t xml:space="preserve"> (</w:t>
      </w:r>
      <w:r w:rsidR="008D3D7C">
        <w:t>Ankit</w:t>
      </w:r>
      <w:r w:rsidR="008D3D7C">
        <w:t>)</w:t>
      </w:r>
      <w:r w:rsidR="00647F77">
        <w:br/>
        <w:t xml:space="preserve"> - role management</w:t>
      </w:r>
      <w:r w:rsidR="008D3D7C">
        <w:t xml:space="preserve"> (Daniel)</w:t>
      </w:r>
      <w:r w:rsidR="003B49DD">
        <w:br/>
        <w:t xml:space="preserve"> - test with J</w:t>
      </w:r>
      <w:r w:rsidR="001A0717">
        <w:t>u</w:t>
      </w:r>
      <w:r w:rsidR="003B49DD">
        <w:t>nit</w:t>
      </w:r>
      <w:r w:rsidR="001A0717">
        <w:t xml:space="preserve"> and Selenium</w:t>
      </w:r>
      <w:r w:rsidR="008D3D7C">
        <w:t xml:space="preserve"> (everybody)</w:t>
      </w:r>
    </w:p>
    <w:p w14:paraId="73C79C27" w14:textId="77777777" w:rsidR="0015180F" w:rsidRPr="00B853F9" w:rsidRDefault="00774DF9" w:rsidP="00B853F9">
      <w:pPr>
        <w:pStyle w:val="ListNumber"/>
      </w:pPr>
      <w:r>
        <w:t>Next steps</w:t>
      </w:r>
    </w:p>
    <w:p w14:paraId="528433C8" w14:textId="77777777" w:rsidR="00682A91" w:rsidRDefault="00682A91" w:rsidP="00682A91">
      <w:pPr>
        <w:pStyle w:val="ListNumber2"/>
      </w:pPr>
      <w:r>
        <w:t>The introduction of project environment: platform and toolset</w:t>
      </w:r>
    </w:p>
    <w:p w14:paraId="4BBE862B" w14:textId="4400CC66" w:rsidR="00276FA1" w:rsidRPr="00361DEE" w:rsidRDefault="00725F06" w:rsidP="00FD6CAB">
      <w:pPr>
        <w:pStyle w:val="ListNumber2"/>
      </w:pPr>
      <w:r>
        <w:t xml:space="preserve">How to code and build the application. Uploading the code to </w:t>
      </w:r>
      <w:proofErr w:type="spellStart"/>
      <w:r>
        <w:t>Git</w:t>
      </w:r>
      <w:r w:rsidR="006F02AB">
        <w:t>hub</w:t>
      </w:r>
      <w:proofErr w:type="spellEnd"/>
      <w:r>
        <w:t>.</w:t>
      </w:r>
    </w:p>
    <w:p w14:paraId="672DFF27" w14:textId="77777777" w:rsidR="002C3D7E" w:rsidRDefault="00725F06" w:rsidP="00725F06">
      <w:pPr>
        <w:pStyle w:val="ListNumber2"/>
      </w:pPr>
      <w:r>
        <w:t>Details of each component</w:t>
      </w:r>
    </w:p>
    <w:p w14:paraId="6AA26BB5" w14:textId="77777777" w:rsidR="0015180F" w:rsidRPr="00B853F9" w:rsidRDefault="009C0CC5" w:rsidP="00B853F9">
      <w:pPr>
        <w:pStyle w:val="ListNumber"/>
      </w:pPr>
      <w:r>
        <w:t>Submitter</w:t>
      </w:r>
    </w:p>
    <w:bookmarkStart w:id="1" w:name="_Hlk535224669"/>
    <w:p w14:paraId="740AF836" w14:textId="77777777" w:rsidR="00D512BB" w:rsidRDefault="004C71A8" w:rsidP="009C0CC5">
      <w:sdt>
        <w:sdtPr>
          <w:alias w:val="Minutes submitted by:"/>
          <w:tag w:val="Minutes submitted by:"/>
          <w:id w:val="915436728"/>
          <w:placeholder>
            <w:docPart w:val="DA81B4C66C8D45AAA902991377B866D8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r w:rsidR="00362ED1">
        <w:t>Daniel Ahn (</w:t>
      </w:r>
      <w:proofErr w:type="spellStart"/>
      <w:r w:rsidR="00362ED1">
        <w:t>Seongku</w:t>
      </w:r>
      <w:proofErr w:type="spellEnd"/>
      <w:r w:rsidR="00362ED1">
        <w:t xml:space="preserve"> Ahn)</w:t>
      </w:r>
      <w:bookmarkEnd w:id="1"/>
    </w:p>
    <w:sectPr w:rsidR="00D512BB" w:rsidSect="001936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8C80C" w14:textId="77777777" w:rsidR="004C71A8" w:rsidRDefault="004C71A8" w:rsidP="001E7D29">
      <w:pPr>
        <w:spacing w:after="0" w:line="240" w:lineRule="auto"/>
      </w:pPr>
      <w:r>
        <w:separator/>
      </w:r>
    </w:p>
  </w:endnote>
  <w:endnote w:type="continuationSeparator" w:id="0">
    <w:p w14:paraId="54BF073A" w14:textId="77777777" w:rsidR="004C71A8" w:rsidRDefault="004C71A8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7E61C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FA18D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F0454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90886" w14:textId="77777777" w:rsidR="004C71A8" w:rsidRDefault="004C71A8" w:rsidP="001E7D29">
      <w:pPr>
        <w:spacing w:after="0" w:line="240" w:lineRule="auto"/>
      </w:pPr>
      <w:r>
        <w:separator/>
      </w:r>
    </w:p>
  </w:footnote>
  <w:footnote w:type="continuationSeparator" w:id="0">
    <w:p w14:paraId="7CE0CEFC" w14:textId="77777777" w:rsidR="004C71A8" w:rsidRDefault="004C71A8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7549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A363A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DF6FE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12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0"/>
  </w:num>
  <w:num w:numId="26">
    <w:abstractNumId w:val="11"/>
  </w:num>
  <w:num w:numId="27">
    <w:abstractNumId w:val="22"/>
  </w:num>
  <w:num w:numId="28">
    <w:abstractNumId w:val="11"/>
  </w:num>
  <w:num w:numId="29">
    <w:abstractNumId w:val="29"/>
  </w:num>
  <w:num w:numId="30">
    <w:abstractNumId w:val="23"/>
  </w:num>
  <w:num w:numId="31">
    <w:abstractNumId w:val="35"/>
  </w:num>
  <w:num w:numId="32">
    <w:abstractNumId w:val="31"/>
  </w:num>
  <w:num w:numId="33">
    <w:abstractNumId w:val="17"/>
  </w:num>
  <w:num w:numId="34">
    <w:abstractNumId w:val="25"/>
  </w:num>
  <w:num w:numId="35">
    <w:abstractNumId w:val="10"/>
  </w:num>
  <w:num w:numId="36">
    <w:abstractNumId w:val="26"/>
  </w:num>
  <w:num w:numId="37">
    <w:abstractNumId w:val="28"/>
  </w:num>
  <w:num w:numId="38">
    <w:abstractNumId w:val="24"/>
  </w:num>
  <w:num w:numId="39">
    <w:abstractNumId w:val="3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1"/>
    <w:rsid w:val="0005036C"/>
    <w:rsid w:val="00057671"/>
    <w:rsid w:val="00087E22"/>
    <w:rsid w:val="000D445D"/>
    <w:rsid w:val="000F4987"/>
    <w:rsid w:val="000F65EC"/>
    <w:rsid w:val="0011573E"/>
    <w:rsid w:val="001269DE"/>
    <w:rsid w:val="00140DAE"/>
    <w:rsid w:val="0015180F"/>
    <w:rsid w:val="001603DB"/>
    <w:rsid w:val="00164B5B"/>
    <w:rsid w:val="00167053"/>
    <w:rsid w:val="001746FC"/>
    <w:rsid w:val="00183C15"/>
    <w:rsid w:val="00193653"/>
    <w:rsid w:val="001A0717"/>
    <w:rsid w:val="001E7D29"/>
    <w:rsid w:val="001F2A25"/>
    <w:rsid w:val="002404F5"/>
    <w:rsid w:val="00275260"/>
    <w:rsid w:val="00276FA1"/>
    <w:rsid w:val="00285B87"/>
    <w:rsid w:val="00291B4A"/>
    <w:rsid w:val="002954A9"/>
    <w:rsid w:val="002C3D7E"/>
    <w:rsid w:val="002F491C"/>
    <w:rsid w:val="0032131A"/>
    <w:rsid w:val="003310BF"/>
    <w:rsid w:val="00333DF8"/>
    <w:rsid w:val="00357641"/>
    <w:rsid w:val="00360B6E"/>
    <w:rsid w:val="00361DEE"/>
    <w:rsid w:val="00362ED1"/>
    <w:rsid w:val="00394EF4"/>
    <w:rsid w:val="003B49DD"/>
    <w:rsid w:val="003B59ED"/>
    <w:rsid w:val="00410612"/>
    <w:rsid w:val="00411F8B"/>
    <w:rsid w:val="00433C41"/>
    <w:rsid w:val="00435E79"/>
    <w:rsid w:val="00450670"/>
    <w:rsid w:val="004724BD"/>
    <w:rsid w:val="00477352"/>
    <w:rsid w:val="00487C51"/>
    <w:rsid w:val="00491C23"/>
    <w:rsid w:val="004B5C09"/>
    <w:rsid w:val="004C71A8"/>
    <w:rsid w:val="004E227E"/>
    <w:rsid w:val="00500DD1"/>
    <w:rsid w:val="005200E2"/>
    <w:rsid w:val="00521AE3"/>
    <w:rsid w:val="00535B54"/>
    <w:rsid w:val="00541AD9"/>
    <w:rsid w:val="00554276"/>
    <w:rsid w:val="00575CE8"/>
    <w:rsid w:val="005E0ED9"/>
    <w:rsid w:val="005F0AF1"/>
    <w:rsid w:val="00616B41"/>
    <w:rsid w:val="00620AE8"/>
    <w:rsid w:val="0064628C"/>
    <w:rsid w:val="00647F77"/>
    <w:rsid w:val="0065214E"/>
    <w:rsid w:val="00655EE2"/>
    <w:rsid w:val="00680296"/>
    <w:rsid w:val="00681852"/>
    <w:rsid w:val="00682A91"/>
    <w:rsid w:val="006853BC"/>
    <w:rsid w:val="00687389"/>
    <w:rsid w:val="006928C1"/>
    <w:rsid w:val="006952C2"/>
    <w:rsid w:val="006F02AB"/>
    <w:rsid w:val="006F03D4"/>
    <w:rsid w:val="006F7505"/>
    <w:rsid w:val="00700B1F"/>
    <w:rsid w:val="007033ED"/>
    <w:rsid w:val="007257E9"/>
    <w:rsid w:val="00725F06"/>
    <w:rsid w:val="00744B1E"/>
    <w:rsid w:val="00756D9C"/>
    <w:rsid w:val="007619BD"/>
    <w:rsid w:val="00771C24"/>
    <w:rsid w:val="007748C2"/>
    <w:rsid w:val="00774DF9"/>
    <w:rsid w:val="00781863"/>
    <w:rsid w:val="00793EDA"/>
    <w:rsid w:val="007D5836"/>
    <w:rsid w:val="007F34A4"/>
    <w:rsid w:val="00815563"/>
    <w:rsid w:val="008240DA"/>
    <w:rsid w:val="00836039"/>
    <w:rsid w:val="008429E5"/>
    <w:rsid w:val="00867EA4"/>
    <w:rsid w:val="00886EA8"/>
    <w:rsid w:val="00897D88"/>
    <w:rsid w:val="008A0319"/>
    <w:rsid w:val="008D3D7C"/>
    <w:rsid w:val="008D43E9"/>
    <w:rsid w:val="008E3C0E"/>
    <w:rsid w:val="008E476B"/>
    <w:rsid w:val="00927C63"/>
    <w:rsid w:val="00932F50"/>
    <w:rsid w:val="0094637B"/>
    <w:rsid w:val="00955A78"/>
    <w:rsid w:val="00960F09"/>
    <w:rsid w:val="009745FD"/>
    <w:rsid w:val="009921B8"/>
    <w:rsid w:val="009C0CC5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25878"/>
    <w:rsid w:val="00B31BD7"/>
    <w:rsid w:val="00B34AE5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45373"/>
    <w:rsid w:val="00C601ED"/>
    <w:rsid w:val="00CA36A8"/>
    <w:rsid w:val="00CB5240"/>
    <w:rsid w:val="00CE4064"/>
    <w:rsid w:val="00CE5A5C"/>
    <w:rsid w:val="00D31AB7"/>
    <w:rsid w:val="00D50D23"/>
    <w:rsid w:val="00D512BB"/>
    <w:rsid w:val="00D5133D"/>
    <w:rsid w:val="00DA3B1A"/>
    <w:rsid w:val="00DC6078"/>
    <w:rsid w:val="00DC79AD"/>
    <w:rsid w:val="00DD2075"/>
    <w:rsid w:val="00DD3C45"/>
    <w:rsid w:val="00DF2868"/>
    <w:rsid w:val="00E20E70"/>
    <w:rsid w:val="00E557A0"/>
    <w:rsid w:val="00E753E1"/>
    <w:rsid w:val="00EE16F9"/>
    <w:rsid w:val="00EF047C"/>
    <w:rsid w:val="00EF6435"/>
    <w:rsid w:val="00F10F6B"/>
    <w:rsid w:val="00F23697"/>
    <w:rsid w:val="00F36BB7"/>
    <w:rsid w:val="00FB3809"/>
    <w:rsid w:val="00FC5385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B891E34"/>
  <w15:docId w15:val="{11F935F6-5556-40D6-B3BD-1DB12056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Meeting%20minu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5448B2F11C489186F7B3593B010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DE3AE-4A39-41B1-BFA0-FC05504BA171}"/>
      </w:docPartPr>
      <w:docPartBody>
        <w:p w:rsidR="00AA3F81" w:rsidRDefault="00810188">
          <w:pPr>
            <w:pStyle w:val="0B5448B2F11C489186F7B3593B010D43"/>
          </w:pPr>
          <w:r w:rsidRPr="004B5C09">
            <w:t>Meeting Minutes</w:t>
          </w:r>
        </w:p>
      </w:docPartBody>
    </w:docPart>
    <w:docPart>
      <w:docPartPr>
        <w:name w:val="F46328D44F0B42B5B6B3DA5F292C0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94B7-BAE2-4677-BD47-4BDEB8173644}"/>
      </w:docPartPr>
      <w:docPartBody>
        <w:p w:rsidR="00AA3F81" w:rsidRDefault="00810188">
          <w:pPr>
            <w:pStyle w:val="F46328D44F0B42B5B6B3DA5F292C0A54"/>
          </w:pPr>
          <w:r w:rsidRPr="00154F98">
            <w:t>Date</w:t>
          </w:r>
        </w:p>
      </w:docPartBody>
    </w:docPart>
    <w:docPart>
      <w:docPartPr>
        <w:name w:val="DE976830C3794DAFB7D4E5AD4DBF4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C2972-1FDA-4AD5-9693-8CCA43BCBC3B}"/>
      </w:docPartPr>
      <w:docPartBody>
        <w:p w:rsidR="00AA3F81" w:rsidRDefault="00810188">
          <w:pPr>
            <w:pStyle w:val="DE976830C3794DAFB7D4E5AD4DBF4916"/>
          </w:pPr>
          <w:r>
            <w:t>at</w:t>
          </w:r>
        </w:p>
      </w:docPartBody>
    </w:docPart>
    <w:docPart>
      <w:docPartPr>
        <w:name w:val="894FD0AEC7B042F1B2EAD59122684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99FE3-3235-4B2E-9036-2C2C24854DBD}"/>
      </w:docPartPr>
      <w:docPartBody>
        <w:p w:rsidR="00AA3F81" w:rsidRDefault="00810188">
          <w:pPr>
            <w:pStyle w:val="894FD0AEC7B042F1B2EAD59122684E10"/>
          </w:pPr>
          <w:r w:rsidRPr="00AE361F">
            <w:t>on</w:t>
          </w:r>
        </w:p>
      </w:docPartBody>
    </w:docPart>
    <w:docPart>
      <w:docPartPr>
        <w:name w:val="A31B9A4D8E9042D88A05C62C3D0EA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0348B-4561-499C-A37A-EDDEBF7DA02B}"/>
      </w:docPartPr>
      <w:docPartBody>
        <w:p w:rsidR="00AA3F81" w:rsidRDefault="00810188">
          <w:pPr>
            <w:pStyle w:val="A31B9A4D8E9042D88A05C62C3D0EA899"/>
          </w:pPr>
          <w:r>
            <w:t>at</w:t>
          </w:r>
        </w:p>
      </w:docPartBody>
    </w:docPart>
    <w:docPart>
      <w:docPartPr>
        <w:name w:val="BD4FEF10D4934429819A2E2D7D900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8D1AE-05CA-49EB-8DF6-CC8DD1415E08}"/>
      </w:docPartPr>
      <w:docPartBody>
        <w:p w:rsidR="00AA3F81" w:rsidRDefault="00810188">
          <w:pPr>
            <w:pStyle w:val="BD4FEF10D4934429819A2E2D7D9000A7"/>
          </w:pPr>
          <w:r w:rsidRPr="00C601ED">
            <w:rPr>
              <w:rStyle w:val="Emphasis"/>
            </w:rPr>
            <w:t>location</w:t>
          </w:r>
        </w:p>
      </w:docPartBody>
    </w:docPart>
    <w:docPart>
      <w:docPartPr>
        <w:name w:val="45E3727CDADE48668A2AFE7503848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C6869-CCD1-4896-B611-2801629177E8}"/>
      </w:docPartPr>
      <w:docPartBody>
        <w:p w:rsidR="00AA3F81" w:rsidRDefault="00810188">
          <w:pPr>
            <w:pStyle w:val="45E3727CDADE48668A2AFE7503848944"/>
          </w:pPr>
          <w:r w:rsidRPr="00781863">
            <w:rPr>
              <w:rFonts w:eastAsiaTheme="majorEastAsia"/>
            </w:rPr>
            <w:t>Open issues</w:t>
          </w:r>
        </w:p>
      </w:docPartBody>
    </w:docPart>
    <w:docPart>
      <w:docPartPr>
        <w:name w:val="DA81B4C66C8D45AAA902991377B86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8E667-B3A1-485C-A65E-B9536E934D0C}"/>
      </w:docPartPr>
      <w:docPartBody>
        <w:p w:rsidR="00AA3F81" w:rsidRDefault="00810188">
          <w:pPr>
            <w:pStyle w:val="DA81B4C66C8D45AAA902991377B866D8"/>
          </w:pPr>
          <w:r w:rsidRPr="00285B87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88"/>
    <w:rsid w:val="00810188"/>
    <w:rsid w:val="0084722C"/>
    <w:rsid w:val="00AA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8573E61A4D481FB2D2FD195A226FD4">
    <w:name w:val="778573E61A4D481FB2D2FD195A226FD4"/>
  </w:style>
  <w:style w:type="paragraph" w:customStyle="1" w:styleId="0B5448B2F11C489186F7B3593B010D43">
    <w:name w:val="0B5448B2F11C489186F7B3593B010D43"/>
  </w:style>
  <w:style w:type="paragraph" w:customStyle="1" w:styleId="F46328D44F0B42B5B6B3DA5F292C0A54">
    <w:name w:val="F46328D44F0B42B5B6B3DA5F292C0A54"/>
  </w:style>
  <w:style w:type="paragraph" w:customStyle="1" w:styleId="BD6E383DD2B74238964A528DA9C87AF1">
    <w:name w:val="BD6E383DD2B74238964A528DA9C87AF1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4A7279AE44C147C2AC6CA7E92D4F85DA">
    <w:name w:val="4A7279AE44C147C2AC6CA7E92D4F85DA"/>
  </w:style>
  <w:style w:type="paragraph" w:customStyle="1" w:styleId="A80AB83C32AE4F2C9F488F1C0FF5488D">
    <w:name w:val="A80AB83C32AE4F2C9F488F1C0FF5488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0C760CA8B8684F2DBC54C17DD56976F6">
    <w:name w:val="0C760CA8B8684F2DBC54C17DD56976F6"/>
  </w:style>
  <w:style w:type="paragraph" w:customStyle="1" w:styleId="DE976830C3794DAFB7D4E5AD4DBF4916">
    <w:name w:val="DE976830C3794DAFB7D4E5AD4DBF4916"/>
  </w:style>
  <w:style w:type="paragraph" w:customStyle="1" w:styleId="1CE357F3A736494385D28526D4604739">
    <w:name w:val="1CE357F3A736494385D28526D4604739"/>
  </w:style>
  <w:style w:type="paragraph" w:customStyle="1" w:styleId="894FD0AEC7B042F1B2EAD59122684E10">
    <w:name w:val="894FD0AEC7B042F1B2EAD59122684E10"/>
  </w:style>
  <w:style w:type="paragraph" w:customStyle="1" w:styleId="B6637C6AE1AC4F7486E0AF7D84852172">
    <w:name w:val="B6637C6AE1AC4F7486E0AF7D84852172"/>
  </w:style>
  <w:style w:type="paragraph" w:customStyle="1" w:styleId="A31B9A4D8E9042D88A05C62C3D0EA899">
    <w:name w:val="A31B9A4D8E9042D88A05C62C3D0EA899"/>
  </w:style>
  <w:style w:type="paragraph" w:customStyle="1" w:styleId="BD4FEF10D4934429819A2E2D7D9000A7">
    <w:name w:val="BD4FEF10D4934429819A2E2D7D9000A7"/>
  </w:style>
  <w:style w:type="paragraph" w:customStyle="1" w:styleId="F95A0041F1D145689C416CEAE1281A3C">
    <w:name w:val="F95A0041F1D145689C416CEAE1281A3C"/>
  </w:style>
  <w:style w:type="paragraph" w:customStyle="1" w:styleId="C2D4020DA89943C08B5382A7411A2E02">
    <w:name w:val="C2D4020DA89943C08B5382A7411A2E02"/>
  </w:style>
  <w:style w:type="paragraph" w:customStyle="1" w:styleId="D4D2A87AAA1D46D2BA65FEB895AC69C9">
    <w:name w:val="D4D2A87AAA1D46D2BA65FEB895AC69C9"/>
  </w:style>
  <w:style w:type="paragraph" w:customStyle="1" w:styleId="6E68071B6A2447C1AE32AE621F2C66A6">
    <w:name w:val="6E68071B6A2447C1AE32AE621F2C66A6"/>
  </w:style>
  <w:style w:type="paragraph" w:customStyle="1" w:styleId="64F36D1AEE544D8097AA32CF8A140E66">
    <w:name w:val="64F36D1AEE544D8097AA32CF8A140E66"/>
  </w:style>
  <w:style w:type="paragraph" w:customStyle="1" w:styleId="77244CC9788B4CA58D58536CD11DDEB2">
    <w:name w:val="77244CC9788B4CA58D58536CD11DDEB2"/>
  </w:style>
  <w:style w:type="paragraph" w:customStyle="1" w:styleId="A856883DA6694C45822DB020228E4304">
    <w:name w:val="A856883DA6694C45822DB020228E4304"/>
  </w:style>
  <w:style w:type="paragraph" w:customStyle="1" w:styleId="45E3727CDADE48668A2AFE7503848944">
    <w:name w:val="45E3727CDADE48668A2AFE7503848944"/>
  </w:style>
  <w:style w:type="paragraph" w:customStyle="1" w:styleId="F80A4E7607C84CE5A6DE7E31D45D941E">
    <w:name w:val="F80A4E7607C84CE5A6DE7E31D45D941E"/>
  </w:style>
  <w:style w:type="paragraph" w:customStyle="1" w:styleId="F59B818F4A94404093A1743C77590A1F">
    <w:name w:val="F59B818F4A94404093A1743C77590A1F"/>
  </w:style>
  <w:style w:type="paragraph" w:customStyle="1" w:styleId="F61C34A7069C497DB51EC83C6DE7E740">
    <w:name w:val="F61C34A7069C497DB51EC83C6DE7E740"/>
  </w:style>
  <w:style w:type="paragraph" w:customStyle="1" w:styleId="765A4706C4EA4845B2750B051E460315">
    <w:name w:val="765A4706C4EA4845B2750B051E460315"/>
  </w:style>
  <w:style w:type="paragraph" w:customStyle="1" w:styleId="6F713C71B7C24E17A6295BC0C67762C1">
    <w:name w:val="6F713C71B7C24E17A6295BC0C67762C1"/>
  </w:style>
  <w:style w:type="paragraph" w:customStyle="1" w:styleId="49B865FED4BF41C2A725ED8D084EEBCD">
    <w:name w:val="49B865FED4BF41C2A725ED8D084EEBCD"/>
  </w:style>
  <w:style w:type="paragraph" w:customStyle="1" w:styleId="269095DBD732457AB53870C13C1DA728">
    <w:name w:val="269095DBD732457AB53870C13C1DA728"/>
  </w:style>
  <w:style w:type="paragraph" w:customStyle="1" w:styleId="EFEDD27B4EAC428FAFF1947D2F121D5E">
    <w:name w:val="EFEDD27B4EAC428FAFF1947D2F121D5E"/>
  </w:style>
  <w:style w:type="paragraph" w:customStyle="1" w:styleId="3F34528A11B142F48C3432933CEA47FF">
    <w:name w:val="3F34528A11B142F48C3432933CEA47FF"/>
  </w:style>
  <w:style w:type="paragraph" w:customStyle="1" w:styleId="CE3FD762AC7C47C989201868D1EA5F2F">
    <w:name w:val="CE3FD762AC7C47C989201868D1EA5F2F"/>
  </w:style>
  <w:style w:type="paragraph" w:customStyle="1" w:styleId="6DE965D07B754184A2ECE455EAFD1B93">
    <w:name w:val="6DE965D07B754184A2ECE455EAFD1B93"/>
  </w:style>
  <w:style w:type="paragraph" w:customStyle="1" w:styleId="DA81B4C66C8D45AAA902991377B866D8">
    <w:name w:val="DA81B4C66C8D45AAA902991377B866D8"/>
  </w:style>
  <w:style w:type="paragraph" w:customStyle="1" w:styleId="2790741B483E4C549E743EE1D08CC54A">
    <w:name w:val="2790741B483E4C549E743EE1D08CC54A"/>
  </w:style>
  <w:style w:type="paragraph" w:customStyle="1" w:styleId="F3297660ECA4433DB4A62E3E9C870DD8">
    <w:name w:val="F3297660ECA4433DB4A62E3E9C870DD8"/>
  </w:style>
  <w:style w:type="paragraph" w:customStyle="1" w:styleId="F9CC25E7F812487C983FEFCD7920D5BD">
    <w:name w:val="F9CC25E7F812487C983FEFCD7920D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minute.dotx</Template>
  <TotalTime>233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Ahn</dc:creator>
  <dc:description/>
  <cp:lastModifiedBy>Daniel Ahn</cp:lastModifiedBy>
  <cp:revision>38</cp:revision>
  <dcterms:created xsi:type="dcterms:W3CDTF">2019-01-14T17:49:00Z</dcterms:created>
  <dcterms:modified xsi:type="dcterms:W3CDTF">2019-01-15T22:59:00Z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