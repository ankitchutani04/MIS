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1092" w14:textId="77777777" w:rsidR="00275260" w:rsidRPr="002C35DB" w:rsidRDefault="00774DF9" w:rsidP="00275260">
      <w:pPr>
        <w:pStyle w:val="Heading1"/>
      </w:pPr>
      <w:r>
        <w:rPr>
          <w:rFonts w:ascii="맑은 고딕" w:eastAsia="맑은 고딕" w:hAnsi="맑은 고딕" w:cs="맑은 고딕"/>
          <w:lang w:eastAsia="ko-KR"/>
        </w:rPr>
        <w:t xml:space="preserve">Software Engineering </w:t>
      </w:r>
      <w:r w:rsidR="00362ED1">
        <w:rPr>
          <w:rFonts w:ascii="맑은 고딕" w:eastAsia="맑은 고딕" w:hAnsi="맑은 고딕" w:cs="맑은 고딕" w:hint="eastAsia"/>
          <w:lang w:eastAsia="ko-KR"/>
        </w:rPr>
        <w:t>G</w:t>
      </w:r>
      <w:r w:rsidR="00362ED1">
        <w:rPr>
          <w:rFonts w:ascii="맑은 고딕" w:eastAsia="맑은 고딕" w:hAnsi="맑은 고딕" w:cs="맑은 고딕"/>
          <w:lang w:eastAsia="ko-KR"/>
        </w:rPr>
        <w:t xml:space="preserve">roup </w:t>
      </w:r>
      <w:r w:rsidR="00362ED1">
        <w:t xml:space="preserve">Project </w:t>
      </w:r>
    </w:p>
    <w:p w14:paraId="587E93CB" w14:textId="77777777" w:rsidR="00275260" w:rsidRPr="007C4C8D" w:rsidRDefault="000F78E0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0B5448B2F11C489186F7B3593B010D43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0AF8BC06" w14:textId="231E9AB5" w:rsidR="00554276" w:rsidRPr="004E227E" w:rsidRDefault="000F78E0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F46328D44F0B42B5B6B3DA5F292C0A54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362ED1">
        <w:t>: Jan-1</w:t>
      </w:r>
      <w:r w:rsidR="00B32DCF">
        <w:t>7</w:t>
      </w:r>
      <w:r w:rsidR="00362ED1" w:rsidRPr="00362ED1">
        <w:rPr>
          <w:vertAlign w:val="superscript"/>
        </w:rPr>
        <w:t>th</w:t>
      </w:r>
      <w:r w:rsidR="00362ED1">
        <w:t>, 2019</w:t>
      </w:r>
    </w:p>
    <w:p w14:paraId="0351ED87" w14:textId="77777777" w:rsidR="00554276" w:rsidRPr="00394EF4" w:rsidRDefault="007033ED" w:rsidP="000D445D">
      <w:pPr>
        <w:pStyle w:val="ListNumb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E11A50" wp14:editId="4DBB6214">
            <wp:simplePos x="0" y="0"/>
            <wp:positionH relativeFrom="column">
              <wp:posOffset>3465278</wp:posOffset>
            </wp:positionH>
            <wp:positionV relativeFrom="paragraph">
              <wp:posOffset>310994</wp:posOffset>
            </wp:positionV>
            <wp:extent cx="2059305" cy="1535430"/>
            <wp:effectExtent l="19050" t="19050" r="17145" b="266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1535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/>
        </w:rPr>
        <w:t>Agenda</w:t>
      </w:r>
    </w:p>
    <w:p w14:paraId="7912021F" w14:textId="58576020" w:rsidR="00D50D23" w:rsidRDefault="007033ED" w:rsidP="00D512BB">
      <w:r>
        <w:t xml:space="preserve">Regular meeting for group project: </w:t>
      </w:r>
      <w:r w:rsidR="00B32DCF">
        <w:t>integration</w:t>
      </w:r>
      <w:r w:rsidR="00886EA8">
        <w:t xml:space="preserve"> </w:t>
      </w:r>
      <w:r>
        <w:t xml:space="preserve">the project proposal for CSIS 3275, Software Engineering course </w:t>
      </w:r>
      <w:sdt>
        <w:sdtPr>
          <w:alias w:val="Enter paragraph text:"/>
          <w:tag w:val="Enter paragraph text:"/>
          <w:id w:val="-1182578516"/>
          <w:placeholder>
            <w:docPart w:val="DE976830C3794DAFB7D4E5AD4DBF4916"/>
          </w:placeholder>
          <w:temporary/>
          <w:showingPlcHdr/>
          <w15:appearance w15:val="hidden"/>
        </w:sdtPr>
        <w:sdtEndPr/>
        <w:sdtContent>
          <w:r w:rsidR="00D50D23">
            <w:t>at</w:t>
          </w:r>
        </w:sdtContent>
      </w:sdt>
      <w:r w:rsidR="00D50D23">
        <w:t xml:space="preserve"> </w:t>
      </w:r>
      <w:r>
        <w:t>13:00</w:t>
      </w:r>
      <w:r w:rsidR="00D50D23" w:rsidRPr="00AE361F">
        <w:t xml:space="preserve"> </w:t>
      </w:r>
      <w:sdt>
        <w:sdtPr>
          <w:alias w:val="Enter paragraph text:"/>
          <w:tag w:val="Enter paragraph text:"/>
          <w:id w:val="1841049215"/>
          <w:placeholder>
            <w:docPart w:val="894FD0AEC7B042F1B2EAD59122684E10"/>
          </w:placeholder>
          <w:temporary/>
          <w:showingPlcHdr/>
          <w15:appearance w15:val="hidden"/>
        </w:sdtPr>
        <w:sdtEndPr/>
        <w:sdtContent>
          <w:r w:rsidR="00D50D23" w:rsidRPr="00AE361F">
            <w:t>on</w:t>
          </w:r>
        </w:sdtContent>
      </w:sdt>
      <w:r w:rsidR="00D50D23" w:rsidRPr="00AE361F">
        <w:t xml:space="preserve"> </w:t>
      </w:r>
      <w:r>
        <w:t>1</w:t>
      </w:r>
      <w:r w:rsidR="00174A13">
        <w:t>7</w:t>
      </w:r>
      <w:r>
        <w:t>th</w:t>
      </w:r>
      <w:r w:rsidR="00D50D23">
        <w:t xml:space="preserve"> </w:t>
      </w:r>
      <w:sdt>
        <w:sdtPr>
          <w:alias w:val="Enter paragraph text:"/>
          <w:tag w:val="Enter paragraph text:"/>
          <w:id w:val="2049635091"/>
          <w:placeholder>
            <w:docPart w:val="A31B9A4D8E9042D88A05C62C3D0EA899"/>
          </w:placeholder>
          <w:temporary/>
          <w:showingPlcHdr/>
          <w15:appearance w15:val="hidden"/>
        </w:sdtPr>
        <w:sdtEndPr/>
        <w:sdtContent>
          <w:r w:rsidR="00D50D23">
            <w:t>at</w:t>
          </w:r>
        </w:sdtContent>
      </w:sdt>
      <w:r w:rsidR="00D50D23" w:rsidRPr="009F4E19">
        <w:t xml:space="preserve"> </w:t>
      </w:r>
      <w:sdt>
        <w:sdtPr>
          <w:alias w:val="Enter location:"/>
          <w:tag w:val="Enter location:"/>
          <w:id w:val="-1735539689"/>
          <w:placeholder>
            <w:docPart w:val="BD4FEF10D4934429819A2E2D7D9000A7"/>
          </w:placeholder>
          <w:temporary/>
          <w:showingPlcHdr/>
          <w15:appearance w15:val="hidden"/>
        </w:sdtPr>
        <w:sdtEndPr/>
        <w:sdtContent>
          <w:r w:rsidR="00D50D23" w:rsidRPr="00C601ED">
            <w:rPr>
              <w:rStyle w:val="Emphasis"/>
            </w:rPr>
            <w:t>location</w:t>
          </w:r>
        </w:sdtContent>
      </w:sdt>
      <w:r w:rsidR="00D50D23" w:rsidRPr="00AE361F">
        <w:t>.</w:t>
      </w:r>
    </w:p>
    <w:p w14:paraId="42E8544D" w14:textId="77777777" w:rsidR="0015180F" w:rsidRPr="00D512BB" w:rsidRDefault="007033ED" w:rsidP="00781863">
      <w:pPr>
        <w:pStyle w:val="ListNumber"/>
      </w:pPr>
      <w:r>
        <w:rPr>
          <w:rFonts w:eastAsiaTheme="majorEastAsia"/>
        </w:rPr>
        <w:t>Attendants</w:t>
      </w:r>
    </w:p>
    <w:p w14:paraId="65F6F43F" w14:textId="77777777" w:rsidR="0015180F" w:rsidRDefault="007033ED" w:rsidP="00D512BB">
      <w:r>
        <w:t>Daniel Ahn (</w:t>
      </w:r>
      <w:proofErr w:type="spellStart"/>
      <w:r>
        <w:t>Seongku</w:t>
      </w:r>
      <w:proofErr w:type="spellEnd"/>
      <w:r>
        <w:t xml:space="preserve"> Ahn), Ankit, Twinkle</w:t>
      </w:r>
    </w:p>
    <w:p w14:paraId="4E0512C4" w14:textId="77777777" w:rsidR="00B853F9" w:rsidRDefault="00774DF9" w:rsidP="00774DF9">
      <w:pPr>
        <w:pStyle w:val="ListNumber"/>
      </w:pPr>
      <w:r>
        <w:rPr>
          <w:rFonts w:eastAsiaTheme="majorEastAsia"/>
        </w:rPr>
        <w:t>Last issues</w:t>
      </w:r>
    </w:p>
    <w:p w14:paraId="33ADC90A" w14:textId="16B73F1E" w:rsidR="00164B5B" w:rsidRDefault="00175F83" w:rsidP="00164B5B">
      <w:pPr>
        <w:pStyle w:val="ListNumber2"/>
      </w:pPr>
      <w:r>
        <w:t>Prepare the project proposal</w:t>
      </w:r>
      <w:r w:rsidR="00164B5B">
        <w:t>.</w:t>
      </w:r>
    </w:p>
    <w:p w14:paraId="0EFD147A" w14:textId="1E07571A" w:rsidR="00175F83" w:rsidRDefault="00175F83" w:rsidP="00164B5B">
      <w:pPr>
        <w:pStyle w:val="ListNumber2"/>
      </w:pPr>
      <w:r>
        <w:t>R&amp;R</w:t>
      </w:r>
      <w:r w:rsidRPr="00433C41">
        <w:t xml:space="preserve"> (Role and Responsibilities)</w:t>
      </w:r>
      <w:r>
        <w:t>:</w:t>
      </w:r>
    </w:p>
    <w:p w14:paraId="66DCB309" w14:textId="77777777" w:rsidR="00D50D23" w:rsidRDefault="000F78E0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45E3727CDADE48668A2AFE7503848944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</w:p>
    <w:p w14:paraId="4CE482B4" w14:textId="556A2D3C" w:rsidR="002C3D7E" w:rsidRDefault="00175F83" w:rsidP="00FD6CAB">
      <w:pPr>
        <w:pStyle w:val="ListNumber2"/>
      </w:pPr>
      <w:r>
        <w:t>Review the proposal document and add more information</w:t>
      </w:r>
      <w:r w:rsidR="00647F77">
        <w:br/>
        <w:t xml:space="preserve"> - </w:t>
      </w:r>
      <w:r>
        <w:t xml:space="preserve">Use cases </w:t>
      </w:r>
      <w:r w:rsidR="003B49DD">
        <w:br/>
        <w:t xml:space="preserve"> - </w:t>
      </w:r>
      <w:r>
        <w:t>Printing the documents</w:t>
      </w:r>
    </w:p>
    <w:p w14:paraId="655643E4" w14:textId="1F4AA4B2" w:rsidR="001C3D09" w:rsidRDefault="001C3D09" w:rsidP="00FD6CAB">
      <w:pPr>
        <w:pStyle w:val="ListNumber2"/>
      </w:pPr>
      <w:r>
        <w:t>Make the account for Trello and Github</w:t>
      </w:r>
      <w:bookmarkStart w:id="0" w:name="_GoBack"/>
      <w:bookmarkEnd w:id="0"/>
    </w:p>
    <w:p w14:paraId="73C79C27" w14:textId="77777777" w:rsidR="0015180F" w:rsidRPr="00B853F9" w:rsidRDefault="00774DF9" w:rsidP="00B853F9">
      <w:pPr>
        <w:pStyle w:val="ListNumber"/>
      </w:pPr>
      <w:r>
        <w:t>Next steps</w:t>
      </w:r>
    </w:p>
    <w:p w14:paraId="528433C8" w14:textId="77777777" w:rsidR="00682A91" w:rsidRDefault="00682A91" w:rsidP="00682A91">
      <w:pPr>
        <w:pStyle w:val="ListNumber2"/>
      </w:pPr>
      <w:r>
        <w:t>The introduction of project environment: platform and toolset</w:t>
      </w:r>
    </w:p>
    <w:p w14:paraId="4BBE862B" w14:textId="4400CC66" w:rsidR="00276FA1" w:rsidRPr="00361DEE" w:rsidRDefault="00725F06" w:rsidP="00FD6CAB">
      <w:pPr>
        <w:pStyle w:val="ListNumber2"/>
      </w:pPr>
      <w:r>
        <w:t xml:space="preserve">How to code and build the application. Uploading the code to </w:t>
      </w:r>
      <w:proofErr w:type="spellStart"/>
      <w:r>
        <w:t>Git</w:t>
      </w:r>
      <w:r w:rsidR="006F02AB">
        <w:t>hub</w:t>
      </w:r>
      <w:proofErr w:type="spellEnd"/>
      <w:r>
        <w:t>.</w:t>
      </w:r>
    </w:p>
    <w:p w14:paraId="672DFF27" w14:textId="77777777" w:rsidR="002C3D7E" w:rsidRDefault="00725F06" w:rsidP="00725F06">
      <w:pPr>
        <w:pStyle w:val="ListNumber2"/>
      </w:pPr>
      <w:r>
        <w:t>Details of each component</w:t>
      </w:r>
    </w:p>
    <w:p w14:paraId="6AA26BB5" w14:textId="77777777" w:rsidR="0015180F" w:rsidRPr="00B853F9" w:rsidRDefault="009C0CC5" w:rsidP="00B853F9">
      <w:pPr>
        <w:pStyle w:val="ListNumber"/>
      </w:pPr>
      <w:r>
        <w:t>Submitter</w:t>
      </w:r>
    </w:p>
    <w:bookmarkStart w:id="1" w:name="_Hlk535224669"/>
    <w:p w14:paraId="740AF836" w14:textId="77777777" w:rsidR="00D512BB" w:rsidRDefault="000F78E0" w:rsidP="009C0CC5">
      <w:sdt>
        <w:sdtPr>
          <w:alias w:val="Minutes submitted by:"/>
          <w:tag w:val="Minutes submitted by:"/>
          <w:id w:val="915436728"/>
          <w:placeholder>
            <w:docPart w:val="DA81B4C66C8D45AAA902991377B866D8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362ED1">
        <w:t>Daniel Ahn (</w:t>
      </w:r>
      <w:proofErr w:type="spellStart"/>
      <w:r w:rsidR="00362ED1">
        <w:t>Seongku</w:t>
      </w:r>
      <w:proofErr w:type="spellEnd"/>
      <w:r w:rsidR="00362ED1">
        <w:t xml:space="preserve"> Ahn)</w:t>
      </w:r>
      <w:bookmarkEnd w:id="1"/>
    </w:p>
    <w:sectPr w:rsidR="00D512BB" w:rsidSect="001936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81D50" w14:textId="77777777" w:rsidR="000F78E0" w:rsidRDefault="000F78E0" w:rsidP="001E7D29">
      <w:pPr>
        <w:spacing w:after="0" w:line="240" w:lineRule="auto"/>
      </w:pPr>
      <w:r>
        <w:separator/>
      </w:r>
    </w:p>
  </w:endnote>
  <w:endnote w:type="continuationSeparator" w:id="0">
    <w:p w14:paraId="12F846D4" w14:textId="77777777" w:rsidR="000F78E0" w:rsidRDefault="000F78E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7E61C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A18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0454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E4889" w14:textId="77777777" w:rsidR="000F78E0" w:rsidRDefault="000F78E0" w:rsidP="001E7D29">
      <w:pPr>
        <w:spacing w:after="0" w:line="240" w:lineRule="auto"/>
      </w:pPr>
      <w:r>
        <w:separator/>
      </w:r>
    </w:p>
  </w:footnote>
  <w:footnote w:type="continuationSeparator" w:id="0">
    <w:p w14:paraId="481289A3" w14:textId="77777777" w:rsidR="000F78E0" w:rsidRDefault="000F78E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7549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363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F6FE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05036C"/>
    <w:rsid w:val="00057671"/>
    <w:rsid w:val="00087E22"/>
    <w:rsid w:val="000D445D"/>
    <w:rsid w:val="000F4987"/>
    <w:rsid w:val="000F65EC"/>
    <w:rsid w:val="000F78E0"/>
    <w:rsid w:val="0011573E"/>
    <w:rsid w:val="001269DE"/>
    <w:rsid w:val="00140DAE"/>
    <w:rsid w:val="0015180F"/>
    <w:rsid w:val="001603DB"/>
    <w:rsid w:val="00164B5B"/>
    <w:rsid w:val="00167053"/>
    <w:rsid w:val="001746FC"/>
    <w:rsid w:val="00174A13"/>
    <w:rsid w:val="00175F83"/>
    <w:rsid w:val="00183C15"/>
    <w:rsid w:val="00193653"/>
    <w:rsid w:val="001A0717"/>
    <w:rsid w:val="001C3D09"/>
    <w:rsid w:val="001E7D29"/>
    <w:rsid w:val="001F2A25"/>
    <w:rsid w:val="002404F5"/>
    <w:rsid w:val="00275260"/>
    <w:rsid w:val="00276FA1"/>
    <w:rsid w:val="00285B87"/>
    <w:rsid w:val="00291B4A"/>
    <w:rsid w:val="002954A9"/>
    <w:rsid w:val="002C3D7E"/>
    <w:rsid w:val="002F491C"/>
    <w:rsid w:val="0032131A"/>
    <w:rsid w:val="003310BF"/>
    <w:rsid w:val="00333DF8"/>
    <w:rsid w:val="00357641"/>
    <w:rsid w:val="00360B6E"/>
    <w:rsid w:val="00361DEE"/>
    <w:rsid w:val="00362ED1"/>
    <w:rsid w:val="00394EF4"/>
    <w:rsid w:val="003B49DD"/>
    <w:rsid w:val="003B59ED"/>
    <w:rsid w:val="00410612"/>
    <w:rsid w:val="00411F8B"/>
    <w:rsid w:val="00433C41"/>
    <w:rsid w:val="00435E79"/>
    <w:rsid w:val="00450670"/>
    <w:rsid w:val="00470A70"/>
    <w:rsid w:val="004724BD"/>
    <w:rsid w:val="00477352"/>
    <w:rsid w:val="00487C51"/>
    <w:rsid w:val="00491C23"/>
    <w:rsid w:val="004B5C09"/>
    <w:rsid w:val="004C71A8"/>
    <w:rsid w:val="004E227E"/>
    <w:rsid w:val="00500DD1"/>
    <w:rsid w:val="005200E2"/>
    <w:rsid w:val="00521AE3"/>
    <w:rsid w:val="00535B54"/>
    <w:rsid w:val="00541AD9"/>
    <w:rsid w:val="00554276"/>
    <w:rsid w:val="00575CE8"/>
    <w:rsid w:val="005E0ED9"/>
    <w:rsid w:val="005F0AF1"/>
    <w:rsid w:val="00616B41"/>
    <w:rsid w:val="00620AE8"/>
    <w:rsid w:val="0064628C"/>
    <w:rsid w:val="00647F77"/>
    <w:rsid w:val="0065214E"/>
    <w:rsid w:val="00655EE2"/>
    <w:rsid w:val="00680296"/>
    <w:rsid w:val="00681852"/>
    <w:rsid w:val="00682A91"/>
    <w:rsid w:val="006853BC"/>
    <w:rsid w:val="00687389"/>
    <w:rsid w:val="006928C1"/>
    <w:rsid w:val="006952C2"/>
    <w:rsid w:val="006F02AB"/>
    <w:rsid w:val="006F03D4"/>
    <w:rsid w:val="006F7505"/>
    <w:rsid w:val="00700B1F"/>
    <w:rsid w:val="007033ED"/>
    <w:rsid w:val="007257E9"/>
    <w:rsid w:val="00725F06"/>
    <w:rsid w:val="00744B1E"/>
    <w:rsid w:val="00756D9C"/>
    <w:rsid w:val="007619BD"/>
    <w:rsid w:val="00771C24"/>
    <w:rsid w:val="007748C2"/>
    <w:rsid w:val="00774DF9"/>
    <w:rsid w:val="00781863"/>
    <w:rsid w:val="00793EDA"/>
    <w:rsid w:val="007D5836"/>
    <w:rsid w:val="007F34A4"/>
    <w:rsid w:val="00815563"/>
    <w:rsid w:val="008240DA"/>
    <w:rsid w:val="00836039"/>
    <w:rsid w:val="008429E5"/>
    <w:rsid w:val="00867EA4"/>
    <w:rsid w:val="00886EA8"/>
    <w:rsid w:val="00897D88"/>
    <w:rsid w:val="008A0319"/>
    <w:rsid w:val="008D3D7C"/>
    <w:rsid w:val="008D43E9"/>
    <w:rsid w:val="008E3C0E"/>
    <w:rsid w:val="008E476B"/>
    <w:rsid w:val="00927C63"/>
    <w:rsid w:val="00932F50"/>
    <w:rsid w:val="0094637B"/>
    <w:rsid w:val="00955A78"/>
    <w:rsid w:val="00960F09"/>
    <w:rsid w:val="009745FD"/>
    <w:rsid w:val="009921B8"/>
    <w:rsid w:val="009C0CC5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C267D"/>
    <w:rsid w:val="00AE1F88"/>
    <w:rsid w:val="00AE361F"/>
    <w:rsid w:val="00AE5370"/>
    <w:rsid w:val="00B247A9"/>
    <w:rsid w:val="00B25878"/>
    <w:rsid w:val="00B31BD7"/>
    <w:rsid w:val="00B32DCF"/>
    <w:rsid w:val="00B34AE5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45373"/>
    <w:rsid w:val="00C601ED"/>
    <w:rsid w:val="00CA36A8"/>
    <w:rsid w:val="00CB5240"/>
    <w:rsid w:val="00CE4064"/>
    <w:rsid w:val="00CE5A5C"/>
    <w:rsid w:val="00D31AB7"/>
    <w:rsid w:val="00D50D23"/>
    <w:rsid w:val="00D512BB"/>
    <w:rsid w:val="00D5133D"/>
    <w:rsid w:val="00DA3B1A"/>
    <w:rsid w:val="00DC6078"/>
    <w:rsid w:val="00DC79AD"/>
    <w:rsid w:val="00DD2075"/>
    <w:rsid w:val="00DD3C45"/>
    <w:rsid w:val="00DF2868"/>
    <w:rsid w:val="00E20E70"/>
    <w:rsid w:val="00E557A0"/>
    <w:rsid w:val="00E753E1"/>
    <w:rsid w:val="00EE16F9"/>
    <w:rsid w:val="00EF047C"/>
    <w:rsid w:val="00EF6435"/>
    <w:rsid w:val="00F10F6B"/>
    <w:rsid w:val="00F23697"/>
    <w:rsid w:val="00F36BB7"/>
    <w:rsid w:val="00FB3809"/>
    <w:rsid w:val="00FC5385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B891E34"/>
  <w15:docId w15:val="{11F935F6-5556-40D6-B3BD-1DB1205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eeting%20minu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448B2F11C489186F7B3593B01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E3AE-4A39-41B1-BFA0-FC05504BA171}"/>
      </w:docPartPr>
      <w:docPartBody>
        <w:p w:rsidR="00AA3F81" w:rsidRDefault="00810188">
          <w:pPr>
            <w:pStyle w:val="0B5448B2F11C489186F7B3593B010D43"/>
          </w:pPr>
          <w:r w:rsidRPr="004B5C09">
            <w:t>Meeting Minutes</w:t>
          </w:r>
        </w:p>
      </w:docPartBody>
    </w:docPart>
    <w:docPart>
      <w:docPartPr>
        <w:name w:val="F46328D44F0B42B5B6B3DA5F292C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94B7-BAE2-4677-BD47-4BDEB8173644}"/>
      </w:docPartPr>
      <w:docPartBody>
        <w:p w:rsidR="00AA3F81" w:rsidRDefault="00810188">
          <w:pPr>
            <w:pStyle w:val="F46328D44F0B42B5B6B3DA5F292C0A54"/>
          </w:pPr>
          <w:r w:rsidRPr="00154F98">
            <w:t>Date</w:t>
          </w:r>
        </w:p>
      </w:docPartBody>
    </w:docPart>
    <w:docPart>
      <w:docPartPr>
        <w:name w:val="DE976830C3794DAFB7D4E5AD4DBF4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C2972-1FDA-4AD5-9693-8CCA43BCBC3B}"/>
      </w:docPartPr>
      <w:docPartBody>
        <w:p w:rsidR="00AA3F81" w:rsidRDefault="00810188">
          <w:pPr>
            <w:pStyle w:val="DE976830C3794DAFB7D4E5AD4DBF4916"/>
          </w:pPr>
          <w:r>
            <w:t>at</w:t>
          </w:r>
        </w:p>
      </w:docPartBody>
    </w:docPart>
    <w:docPart>
      <w:docPartPr>
        <w:name w:val="894FD0AEC7B042F1B2EAD59122684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99FE3-3235-4B2E-9036-2C2C24854DBD}"/>
      </w:docPartPr>
      <w:docPartBody>
        <w:p w:rsidR="00AA3F81" w:rsidRDefault="00810188">
          <w:pPr>
            <w:pStyle w:val="894FD0AEC7B042F1B2EAD59122684E10"/>
          </w:pPr>
          <w:r w:rsidRPr="00AE361F">
            <w:t>on</w:t>
          </w:r>
        </w:p>
      </w:docPartBody>
    </w:docPart>
    <w:docPart>
      <w:docPartPr>
        <w:name w:val="A31B9A4D8E9042D88A05C62C3D0E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0348B-4561-499C-A37A-EDDEBF7DA02B}"/>
      </w:docPartPr>
      <w:docPartBody>
        <w:p w:rsidR="00AA3F81" w:rsidRDefault="00810188">
          <w:pPr>
            <w:pStyle w:val="A31B9A4D8E9042D88A05C62C3D0EA899"/>
          </w:pPr>
          <w:r>
            <w:t>at</w:t>
          </w:r>
        </w:p>
      </w:docPartBody>
    </w:docPart>
    <w:docPart>
      <w:docPartPr>
        <w:name w:val="BD4FEF10D4934429819A2E2D7D900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8D1AE-05CA-49EB-8DF6-CC8DD1415E08}"/>
      </w:docPartPr>
      <w:docPartBody>
        <w:p w:rsidR="00AA3F81" w:rsidRDefault="00810188">
          <w:pPr>
            <w:pStyle w:val="BD4FEF10D4934429819A2E2D7D9000A7"/>
          </w:pPr>
          <w:r w:rsidRPr="00C601ED">
            <w:rPr>
              <w:rStyle w:val="Emphasis"/>
            </w:rPr>
            <w:t>location</w:t>
          </w:r>
        </w:p>
      </w:docPartBody>
    </w:docPart>
    <w:docPart>
      <w:docPartPr>
        <w:name w:val="45E3727CDADE48668A2AFE75038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869-CCD1-4896-B611-2801629177E8}"/>
      </w:docPartPr>
      <w:docPartBody>
        <w:p w:rsidR="00AA3F81" w:rsidRDefault="00810188">
          <w:pPr>
            <w:pStyle w:val="45E3727CDADE48668A2AFE7503848944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DA81B4C66C8D45AAA902991377B8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E667-B3A1-485C-A65E-B9536E934D0C}"/>
      </w:docPartPr>
      <w:docPartBody>
        <w:p w:rsidR="00AA3F81" w:rsidRDefault="00810188">
          <w:pPr>
            <w:pStyle w:val="DA81B4C66C8D45AAA902991377B866D8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8"/>
    <w:rsid w:val="004932A7"/>
    <w:rsid w:val="00810188"/>
    <w:rsid w:val="0084722C"/>
    <w:rsid w:val="00AA3F81"/>
    <w:rsid w:val="00C1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573E61A4D481FB2D2FD195A226FD4">
    <w:name w:val="778573E61A4D481FB2D2FD195A226FD4"/>
  </w:style>
  <w:style w:type="paragraph" w:customStyle="1" w:styleId="0B5448B2F11C489186F7B3593B010D43">
    <w:name w:val="0B5448B2F11C489186F7B3593B010D43"/>
  </w:style>
  <w:style w:type="paragraph" w:customStyle="1" w:styleId="F46328D44F0B42B5B6B3DA5F292C0A54">
    <w:name w:val="F46328D44F0B42B5B6B3DA5F292C0A54"/>
  </w:style>
  <w:style w:type="paragraph" w:customStyle="1" w:styleId="BD6E383DD2B74238964A528DA9C87AF1">
    <w:name w:val="BD6E383DD2B74238964A528DA9C87AF1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4A7279AE44C147C2AC6CA7E92D4F85DA">
    <w:name w:val="4A7279AE44C147C2AC6CA7E92D4F85DA"/>
  </w:style>
  <w:style w:type="paragraph" w:customStyle="1" w:styleId="A80AB83C32AE4F2C9F488F1C0FF5488D">
    <w:name w:val="A80AB83C32AE4F2C9F488F1C0FF5488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0C760CA8B8684F2DBC54C17DD56976F6">
    <w:name w:val="0C760CA8B8684F2DBC54C17DD56976F6"/>
  </w:style>
  <w:style w:type="paragraph" w:customStyle="1" w:styleId="DE976830C3794DAFB7D4E5AD4DBF4916">
    <w:name w:val="DE976830C3794DAFB7D4E5AD4DBF4916"/>
  </w:style>
  <w:style w:type="paragraph" w:customStyle="1" w:styleId="1CE357F3A736494385D28526D4604739">
    <w:name w:val="1CE357F3A736494385D28526D4604739"/>
  </w:style>
  <w:style w:type="paragraph" w:customStyle="1" w:styleId="894FD0AEC7B042F1B2EAD59122684E10">
    <w:name w:val="894FD0AEC7B042F1B2EAD59122684E10"/>
  </w:style>
  <w:style w:type="paragraph" w:customStyle="1" w:styleId="B6637C6AE1AC4F7486E0AF7D84852172">
    <w:name w:val="B6637C6AE1AC4F7486E0AF7D84852172"/>
  </w:style>
  <w:style w:type="paragraph" w:customStyle="1" w:styleId="A31B9A4D8E9042D88A05C62C3D0EA899">
    <w:name w:val="A31B9A4D8E9042D88A05C62C3D0EA899"/>
  </w:style>
  <w:style w:type="paragraph" w:customStyle="1" w:styleId="BD4FEF10D4934429819A2E2D7D9000A7">
    <w:name w:val="BD4FEF10D4934429819A2E2D7D9000A7"/>
  </w:style>
  <w:style w:type="paragraph" w:customStyle="1" w:styleId="F95A0041F1D145689C416CEAE1281A3C">
    <w:name w:val="F95A0041F1D145689C416CEAE1281A3C"/>
  </w:style>
  <w:style w:type="paragraph" w:customStyle="1" w:styleId="C2D4020DA89943C08B5382A7411A2E02">
    <w:name w:val="C2D4020DA89943C08B5382A7411A2E02"/>
  </w:style>
  <w:style w:type="paragraph" w:customStyle="1" w:styleId="D4D2A87AAA1D46D2BA65FEB895AC69C9">
    <w:name w:val="D4D2A87AAA1D46D2BA65FEB895AC69C9"/>
  </w:style>
  <w:style w:type="paragraph" w:customStyle="1" w:styleId="6E68071B6A2447C1AE32AE621F2C66A6">
    <w:name w:val="6E68071B6A2447C1AE32AE621F2C66A6"/>
  </w:style>
  <w:style w:type="paragraph" w:customStyle="1" w:styleId="64F36D1AEE544D8097AA32CF8A140E66">
    <w:name w:val="64F36D1AEE544D8097AA32CF8A140E66"/>
  </w:style>
  <w:style w:type="paragraph" w:customStyle="1" w:styleId="77244CC9788B4CA58D58536CD11DDEB2">
    <w:name w:val="77244CC9788B4CA58D58536CD11DDEB2"/>
  </w:style>
  <w:style w:type="paragraph" w:customStyle="1" w:styleId="A856883DA6694C45822DB020228E4304">
    <w:name w:val="A856883DA6694C45822DB020228E4304"/>
  </w:style>
  <w:style w:type="paragraph" w:customStyle="1" w:styleId="45E3727CDADE48668A2AFE7503848944">
    <w:name w:val="45E3727CDADE48668A2AFE7503848944"/>
  </w:style>
  <w:style w:type="paragraph" w:customStyle="1" w:styleId="F80A4E7607C84CE5A6DE7E31D45D941E">
    <w:name w:val="F80A4E7607C84CE5A6DE7E31D45D941E"/>
  </w:style>
  <w:style w:type="paragraph" w:customStyle="1" w:styleId="F59B818F4A94404093A1743C77590A1F">
    <w:name w:val="F59B818F4A94404093A1743C77590A1F"/>
  </w:style>
  <w:style w:type="paragraph" w:customStyle="1" w:styleId="F61C34A7069C497DB51EC83C6DE7E740">
    <w:name w:val="F61C34A7069C497DB51EC83C6DE7E740"/>
  </w:style>
  <w:style w:type="paragraph" w:customStyle="1" w:styleId="765A4706C4EA4845B2750B051E460315">
    <w:name w:val="765A4706C4EA4845B2750B051E460315"/>
  </w:style>
  <w:style w:type="paragraph" w:customStyle="1" w:styleId="6F713C71B7C24E17A6295BC0C67762C1">
    <w:name w:val="6F713C71B7C24E17A6295BC0C67762C1"/>
  </w:style>
  <w:style w:type="paragraph" w:customStyle="1" w:styleId="49B865FED4BF41C2A725ED8D084EEBCD">
    <w:name w:val="49B865FED4BF41C2A725ED8D084EEBCD"/>
  </w:style>
  <w:style w:type="paragraph" w:customStyle="1" w:styleId="269095DBD732457AB53870C13C1DA728">
    <w:name w:val="269095DBD732457AB53870C13C1DA728"/>
  </w:style>
  <w:style w:type="paragraph" w:customStyle="1" w:styleId="EFEDD27B4EAC428FAFF1947D2F121D5E">
    <w:name w:val="EFEDD27B4EAC428FAFF1947D2F121D5E"/>
  </w:style>
  <w:style w:type="paragraph" w:customStyle="1" w:styleId="3F34528A11B142F48C3432933CEA47FF">
    <w:name w:val="3F34528A11B142F48C3432933CEA47FF"/>
  </w:style>
  <w:style w:type="paragraph" w:customStyle="1" w:styleId="CE3FD762AC7C47C989201868D1EA5F2F">
    <w:name w:val="CE3FD762AC7C47C989201868D1EA5F2F"/>
  </w:style>
  <w:style w:type="paragraph" w:customStyle="1" w:styleId="6DE965D07B754184A2ECE455EAFD1B93">
    <w:name w:val="6DE965D07B754184A2ECE455EAFD1B93"/>
  </w:style>
  <w:style w:type="paragraph" w:customStyle="1" w:styleId="DA81B4C66C8D45AAA902991377B866D8">
    <w:name w:val="DA81B4C66C8D45AAA902991377B866D8"/>
  </w:style>
  <w:style w:type="paragraph" w:customStyle="1" w:styleId="2790741B483E4C549E743EE1D08CC54A">
    <w:name w:val="2790741B483E4C549E743EE1D08CC54A"/>
  </w:style>
  <w:style w:type="paragraph" w:customStyle="1" w:styleId="F3297660ECA4433DB4A62E3E9C870DD8">
    <w:name w:val="F3297660ECA4433DB4A62E3E9C870DD8"/>
  </w:style>
  <w:style w:type="paragraph" w:customStyle="1" w:styleId="F9CC25E7F812487C983FEFCD7920D5BD">
    <w:name w:val="F9CC25E7F812487C983FEFCD7920D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minute.dotx</Template>
  <TotalTime>237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dc:description/>
  <cp:lastModifiedBy>Daniel Ahn</cp:lastModifiedBy>
  <cp:revision>43</cp:revision>
  <dcterms:created xsi:type="dcterms:W3CDTF">2019-01-14T17:49:00Z</dcterms:created>
  <dcterms:modified xsi:type="dcterms:W3CDTF">2019-01-17T22:54:00Z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